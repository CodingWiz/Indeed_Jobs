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Tableau de disposition de l’en-tête"/>
      </w:tblPr>
      <w:tblGrid>
        <w:gridCol w:w="4829"/>
        <w:gridCol w:w="4197"/>
      </w:tblGrid>
      <w:tr w:rsidR="00D92B95" w:rsidRPr="00E62952" w:rsidTr="00BB3767">
        <w:tc>
          <w:tcPr>
            <w:tcW w:w="4829" w:type="dxa"/>
            <w:vAlign w:val="bottom"/>
          </w:tcPr>
          <w:p w:rsidR="00C84833" w:rsidRPr="00E62952" w:rsidRDefault="00402D1E" w:rsidP="00F23695">
            <w:pPr>
              <w:pStyle w:val="Title"/>
              <w:rPr>
                <w:lang w:val="fr-CA"/>
              </w:rPr>
            </w:pPr>
            <w:sdt>
              <w:sdtPr>
                <w:rPr>
                  <w:lang w:val="fr-CA"/>
                </w:rPr>
                <w:alias w:val="Entrez le prénom :"/>
                <w:tag w:val="Entrez le prénom :"/>
                <w:id w:val="1306818671"/>
                <w:placeholder>
                  <w:docPart w:val="0DE3FE66BF3943FB87D097E472459FDA"/>
                </w:placeholder>
                <w:dataBinding w:prefixMappings="xmlns:ns0='http://schemas.microsoft.com/office/2006/coverPageProps' " w:xpath="/ns0:CoverPageProperties[1]/ns0:Abstract[1]" w:storeItemID="{55AF091B-3C7A-41E3-B477-F2FDAA23CFDA}"/>
                <w15:appearance w15:val="hidden"/>
                <w:text w:multiLine="1"/>
              </w:sdtPr>
              <w:sdtEndPr/>
              <w:sdtContent>
                <w:r w:rsidR="00F23695" w:rsidRPr="00E62952">
                  <w:rPr>
                    <w:lang w:val="fr-CA"/>
                  </w:rPr>
                  <w:t>Mohamed H.</w:t>
                </w:r>
              </w:sdtContent>
            </w:sdt>
            <w:r w:rsidR="00D92B95" w:rsidRPr="00E62952">
              <w:rPr>
                <w:lang w:val="fr-CA" w:bidi="fr-FR"/>
              </w:rPr>
              <w:br/>
            </w:r>
            <w:sdt>
              <w:sdtPr>
                <w:rPr>
                  <w:lang w:val="fr-CA"/>
                </w:rPr>
                <w:alias w:val="Entrez le nom :"/>
                <w:tag w:val="Entrez le nom :"/>
                <w:id w:val="-1656595288"/>
                <w:placeholder>
                  <w:docPart w:val="876A76E9AD42420182B132F21E156630"/>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F23695" w:rsidRPr="00E62952">
                  <w:rPr>
                    <w:lang w:val="fr-CA"/>
                  </w:rPr>
                  <w:t>Guelleh</w:t>
                </w:r>
              </w:sdtContent>
            </w:sdt>
          </w:p>
        </w:tc>
        <w:tc>
          <w:tcPr>
            <w:tcW w:w="4197"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Tableau Coordonnées"/>
            </w:tblPr>
            <w:tblGrid>
              <w:gridCol w:w="3791"/>
              <w:gridCol w:w="406"/>
            </w:tblGrid>
            <w:tr w:rsidR="00932D92" w:rsidRPr="00E62952" w:rsidTr="00972024">
              <w:tc>
                <w:tcPr>
                  <w:tcW w:w="3899" w:type="dxa"/>
                  <w:tcMar>
                    <w:top w:w="0" w:type="dxa"/>
                    <w:left w:w="720" w:type="dxa"/>
                    <w:right w:w="29" w:type="dxa"/>
                  </w:tcMar>
                </w:tcPr>
                <w:p w:rsidR="004E2970" w:rsidRPr="00E62952" w:rsidRDefault="00402D1E" w:rsidP="00F23695">
                  <w:pPr>
                    <w:pStyle w:val="Coordonnes"/>
                    <w:rPr>
                      <w:lang w:val="fr-CA"/>
                    </w:rPr>
                  </w:pPr>
                  <w:sdt>
                    <w:sdtPr>
                      <w:rPr>
                        <w:lang w:val="fr-CA"/>
                      </w:rPr>
                      <w:alias w:val="Entrez l’adresse :"/>
                      <w:tag w:val="Entrez l’adresse :"/>
                      <w:id w:val="966779368"/>
                      <w:placeholder>
                        <w:docPart w:val="41F7969AFF2C4578A4ABBB6AD92BD590"/>
                      </w:placeholder>
                      <w:dataBinding w:prefixMappings="xmlns:ns0='http://schemas.microsoft.com/office/2006/coverPageProps' " w:xpath="/ns0:CoverPageProperties[1]/ns0:CompanyAddress[1]" w:storeItemID="{55AF091B-3C7A-41E3-B477-F2FDAA23CFDA}"/>
                      <w15:appearance w15:val="hidden"/>
                      <w:text w:multiLine="1"/>
                    </w:sdtPr>
                    <w:sdtEndPr/>
                    <w:sdtContent>
                      <w:r w:rsidR="00F23695" w:rsidRPr="00E62952">
                        <w:rPr>
                          <w:lang w:val="fr-CA"/>
                        </w:rPr>
                        <w:t>4522 rue Cloverdale</w:t>
                      </w:r>
                    </w:sdtContent>
                  </w:sdt>
                </w:p>
              </w:tc>
              <w:tc>
                <w:tcPr>
                  <w:tcW w:w="420" w:type="dxa"/>
                  <w:tcMar>
                    <w:top w:w="0" w:type="dxa"/>
                    <w:left w:w="0" w:type="dxa"/>
                    <w:right w:w="0" w:type="dxa"/>
                  </w:tcMar>
                </w:tcPr>
                <w:p w:rsidR="00932D92" w:rsidRPr="00E62952" w:rsidRDefault="00932D92" w:rsidP="00932D92">
                  <w:pPr>
                    <w:pStyle w:val="Icnes"/>
                    <w:rPr>
                      <w:lang w:val="fr-CA"/>
                    </w:rPr>
                  </w:pPr>
                  <w:r w:rsidRPr="00E62952">
                    <w:rPr>
                      <w:noProof/>
                      <w:lang w:val="fr-CA" w:eastAsia="fr-CA"/>
                    </w:rPr>
                    <mc:AlternateContent>
                      <mc:Choice Requires="wps">
                        <w:drawing>
                          <wp:inline distT="0" distB="0" distL="0" distR="0" wp14:anchorId="57C10200" wp14:editId="2276A9A5">
                            <wp:extent cx="118872" cy="118872"/>
                            <wp:effectExtent l="0" t="0" r="0" b="0"/>
                            <wp:docPr id="8" name="Icône Adresse" descr="Icône Adres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D975761" id="Icône Adresse" o:spid="_x0000_s1026" alt="Icône Adresse"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E62952" w:rsidTr="00972024">
              <w:sdt>
                <w:sdtPr>
                  <w:rPr>
                    <w:lang w:val="fr-CA"/>
                  </w:rPr>
                  <w:alias w:val="Entrez le numéro de téléphone :"/>
                  <w:tag w:val="Entrez le numéro de téléphone :"/>
                  <w:id w:val="-1849400302"/>
                  <w:placeholder>
                    <w:docPart w:val="374FF42547004D18B5F435E0FEC621C1"/>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rsidR="00932D92" w:rsidRPr="00E62952" w:rsidRDefault="00F23695" w:rsidP="00F23695">
                      <w:pPr>
                        <w:pStyle w:val="Coordonnes"/>
                        <w:rPr>
                          <w:lang w:val="fr-CA"/>
                        </w:rPr>
                      </w:pPr>
                      <w:r w:rsidRPr="00E62952">
                        <w:rPr>
                          <w:lang w:val="fr-CA"/>
                        </w:rPr>
                        <w:t>(514) 961-0249</w:t>
                      </w:r>
                    </w:p>
                  </w:tc>
                </w:sdtContent>
              </w:sdt>
              <w:tc>
                <w:tcPr>
                  <w:tcW w:w="420" w:type="dxa"/>
                  <w:tcMar>
                    <w:left w:w="0" w:type="dxa"/>
                    <w:right w:w="0" w:type="dxa"/>
                  </w:tcMar>
                </w:tcPr>
                <w:p w:rsidR="00932D92" w:rsidRPr="00E62952" w:rsidRDefault="00932D92" w:rsidP="00932D92">
                  <w:pPr>
                    <w:pStyle w:val="Icnes"/>
                    <w:rPr>
                      <w:lang w:val="fr-CA"/>
                    </w:rPr>
                  </w:pPr>
                  <w:r w:rsidRPr="00E62952">
                    <w:rPr>
                      <w:noProof/>
                      <w:lang w:val="fr-CA" w:eastAsia="fr-CA"/>
                    </w:rPr>
                    <mc:AlternateContent>
                      <mc:Choice Requires="wps">
                        <w:drawing>
                          <wp:inline distT="0" distB="0" distL="0" distR="0" wp14:anchorId="3D56EB25" wp14:editId="4A87B9DD">
                            <wp:extent cx="109728" cy="109728"/>
                            <wp:effectExtent l="0" t="0" r="5080" b="5080"/>
                            <wp:docPr id="31" name="Icône Téléphone" descr="Icône de téléphon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42CE2E8" id="Icône Téléphone" o:spid="_x0000_s1026" alt="Icône de téléphone"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E62952" w:rsidTr="00972024">
              <w:sdt>
                <w:sdtPr>
                  <w:rPr>
                    <w:lang w:val="fr-CA"/>
                  </w:rPr>
                  <w:alias w:val="Entrez votre adresse e-mail :"/>
                  <w:tag w:val="Entrez une adresse e-mail :"/>
                  <w:id w:val="-675184368"/>
                  <w:placeholder>
                    <w:docPart w:val="B0CF2A1F52104E3F890AE404DC2C9D10"/>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rsidR="00932D92" w:rsidRPr="00E62952" w:rsidRDefault="00EB5ED8" w:rsidP="00EB5ED8">
                      <w:pPr>
                        <w:pStyle w:val="Coordonnes"/>
                        <w:rPr>
                          <w:lang w:val="fr-CA"/>
                        </w:rPr>
                      </w:pPr>
                      <w:r w:rsidRPr="00E62952">
                        <w:rPr>
                          <w:lang w:val="fr-CA"/>
                        </w:rPr>
                        <w:t>mohamedh.guelleh@gmail.com</w:t>
                      </w:r>
                    </w:p>
                  </w:tc>
                </w:sdtContent>
              </w:sdt>
              <w:tc>
                <w:tcPr>
                  <w:tcW w:w="420" w:type="dxa"/>
                  <w:tcMar>
                    <w:left w:w="0" w:type="dxa"/>
                    <w:right w:w="0" w:type="dxa"/>
                  </w:tcMar>
                </w:tcPr>
                <w:p w:rsidR="00932D92" w:rsidRPr="00E62952" w:rsidRDefault="007307A3" w:rsidP="00932D92">
                  <w:pPr>
                    <w:pStyle w:val="Icnes"/>
                    <w:rPr>
                      <w:lang w:val="fr-CA"/>
                    </w:rPr>
                  </w:pPr>
                  <w:r w:rsidRPr="00E62952">
                    <w:rPr>
                      <w:noProof/>
                      <w:lang w:val="fr-CA" w:eastAsia="fr-CA"/>
                    </w:rPr>
                    <mc:AlternateContent>
                      <mc:Choice Requires="wps">
                        <w:drawing>
                          <wp:inline distT="0" distB="0" distL="0" distR="0" wp14:anchorId="3C7753B8" wp14:editId="040E649E">
                            <wp:extent cx="137160" cy="91440"/>
                            <wp:effectExtent l="0" t="0" r="0" b="3810"/>
                            <wp:docPr id="5" name="Forme libre 5" descr="Icône Adresse e-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3364721" id="Forme libre 5" o:spid="_x0000_s1026" alt="Icône Adresse e-mail"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E62952" w:rsidTr="00972024">
              <w:sdt>
                <w:sdtPr>
                  <w:rPr>
                    <w:rFonts w:ascii="Arial" w:hAnsi="Arial" w:cs="Arial"/>
                    <w:bdr w:val="none" w:sz="0" w:space="0" w:color="auto" w:frame="1"/>
                    <w:shd w:val="clear" w:color="auto" w:fill="FFFFFF"/>
                    <w:lang w:val="fr-CA"/>
                  </w:rPr>
                  <w:alias w:val="Entrez votre profil LinkedIn :"/>
                  <w:tag w:val="Entrez votre profil LinkedIn :"/>
                  <w:id w:val="1102843699"/>
                  <w:placeholder>
                    <w:docPart w:val="20B500A874374FA694E6E7EFED16C5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rsidR="00932D92" w:rsidRPr="00E62952" w:rsidRDefault="00BE7C78" w:rsidP="00932D92">
                      <w:pPr>
                        <w:pStyle w:val="Coordonnes"/>
                        <w:rPr>
                          <w:lang w:val="fr-CA"/>
                        </w:rPr>
                      </w:pPr>
                      <w:r w:rsidRPr="00E62952">
                        <w:rPr>
                          <w:rFonts w:ascii="Arial" w:hAnsi="Arial" w:cs="Arial"/>
                          <w:bdr w:val="none" w:sz="0" w:space="0" w:color="auto" w:frame="1"/>
                          <w:shd w:val="clear" w:color="auto" w:fill="FFFFFF"/>
                          <w:lang w:val="fr-CA"/>
                        </w:rPr>
                        <w:t>www.linkedin.com/in/codingwiz</w:t>
                      </w:r>
                    </w:p>
                  </w:tc>
                </w:sdtContent>
              </w:sdt>
              <w:tc>
                <w:tcPr>
                  <w:tcW w:w="420" w:type="dxa"/>
                  <w:tcMar>
                    <w:left w:w="0" w:type="dxa"/>
                    <w:right w:w="0" w:type="dxa"/>
                  </w:tcMar>
                </w:tcPr>
                <w:p w:rsidR="00932D92" w:rsidRPr="00E62952" w:rsidRDefault="00932D92" w:rsidP="00932D92">
                  <w:pPr>
                    <w:pStyle w:val="Icnes"/>
                    <w:rPr>
                      <w:lang w:val="fr-CA"/>
                    </w:rPr>
                  </w:pPr>
                  <w:r w:rsidRPr="00E62952">
                    <w:rPr>
                      <w:noProof/>
                      <w:lang w:val="fr-CA" w:eastAsia="fr-CA"/>
                    </w:rPr>
                    <mc:AlternateContent>
                      <mc:Choice Requires="wps">
                        <w:drawing>
                          <wp:inline distT="0" distB="0" distL="0" distR="0" wp14:anchorId="3914C4D3" wp14:editId="6CCF9530">
                            <wp:extent cx="109728" cy="109728"/>
                            <wp:effectExtent l="0" t="0" r="5080" b="5080"/>
                            <wp:docPr id="56" name="Icône LinkedIn" descr="Icône LinkedI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12375AB" id="Icône LinkedIn" o:spid="_x0000_s1026" alt="Icône LinkedI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E62952" w:rsidTr="00972024">
              <w:sdt>
                <w:sdtPr>
                  <w:rPr>
                    <w:lang w:val="fr-CA"/>
                  </w:rPr>
                  <w:alias w:val="Entrez votre adresse Twitter/Blog/Portfolio :"/>
                  <w:tag w:val="Entrez votre adresse Twitter/Blog/Portfolio :"/>
                  <w:id w:val="182791170"/>
                  <w:placeholder>
                    <w:docPart w:val="E0E0B80E13F04A8086BDA302C63EC63E"/>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rsidR="00932D92" w:rsidRPr="00E62952" w:rsidRDefault="004926D2" w:rsidP="00432162">
                      <w:pPr>
                        <w:pStyle w:val="Coordonnes"/>
                        <w:rPr>
                          <w:lang w:val="fr-CA"/>
                        </w:rPr>
                      </w:pPr>
                      <w:r w:rsidRPr="00E62952">
                        <w:rPr>
                          <w:lang w:val="fr-CA"/>
                        </w:rPr>
                        <w:t>www.</w:t>
                      </w:r>
                      <w:r w:rsidR="002775EB" w:rsidRPr="00E62952">
                        <w:rPr>
                          <w:lang w:val="fr-CA"/>
                        </w:rPr>
                        <w:t>codingwiz.tk</w:t>
                      </w:r>
                    </w:p>
                  </w:tc>
                </w:sdtContent>
              </w:sdt>
              <w:tc>
                <w:tcPr>
                  <w:tcW w:w="420" w:type="dxa"/>
                  <w:tcMar>
                    <w:left w:w="0" w:type="dxa"/>
                    <w:right w:w="0" w:type="dxa"/>
                  </w:tcMar>
                </w:tcPr>
                <w:p w:rsidR="00932D92" w:rsidRPr="00E62952" w:rsidRDefault="00932D92" w:rsidP="00932D92">
                  <w:pPr>
                    <w:pStyle w:val="Icnes"/>
                    <w:rPr>
                      <w:lang w:val="fr-CA"/>
                    </w:rPr>
                  </w:pPr>
                  <w:r w:rsidRPr="00E62952">
                    <w:rPr>
                      <w:noProof/>
                      <w:lang w:val="fr-CA" w:eastAsia="fr-CA"/>
                    </w:rPr>
                    <mc:AlternateContent>
                      <mc:Choice Requires="wps">
                        <w:drawing>
                          <wp:inline distT="0" distB="0" distL="0" distR="0" wp14:anchorId="729B37AA" wp14:editId="47B35DE2">
                            <wp:extent cx="118872" cy="118872"/>
                            <wp:effectExtent l="0" t="0" r="0" b="0"/>
                            <wp:docPr id="57" name="Icône de site web" descr="Icône Twitter/Blog/Portfolio"/>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FD34247" id="Icône de site web" o:spid="_x0000_s1026" alt="Icône Twitter/Blog/Portfolio"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rsidR="00D92B95" w:rsidRPr="00E62952" w:rsidRDefault="00D92B95" w:rsidP="00CF6F7F">
            <w:pPr>
              <w:pStyle w:val="Header"/>
              <w:rPr>
                <w:lang w:val="fr-CA"/>
              </w:rPr>
            </w:pPr>
          </w:p>
        </w:tc>
      </w:tr>
    </w:tbl>
    <w:p w:rsidR="00C43D65" w:rsidRPr="00E62952" w:rsidRDefault="00BB3767" w:rsidP="000F6416">
      <w:pPr>
        <w:jc w:val="center"/>
        <w:rPr>
          <w:lang w:val="fr-CA"/>
        </w:rPr>
      </w:pPr>
      <w:r w:rsidRPr="00E62952">
        <w:rPr>
          <w:lang w:val="fr-CA"/>
        </w:rPr>
        <w:t xml:space="preserve">Obtenir un </w:t>
      </w:r>
      <w:r w:rsidR="00696A3F">
        <w:rPr>
          <w:lang w:val="fr-CA"/>
        </w:rPr>
        <w:t>stage</w:t>
      </w:r>
      <w:r w:rsidRPr="00E62952">
        <w:rPr>
          <w:lang w:val="fr-CA"/>
        </w:rPr>
        <w:t xml:space="preserve"> auprès </w:t>
      </w:r>
      <w:r w:rsidR="00D24D1D">
        <w:rPr>
          <w:lang w:val="fr-CA"/>
        </w:rPr>
        <w:t>d’</w:t>
      </w:r>
      <w:r w:rsidR="00D24D1D">
        <w:t>Info-Tech Montréal</w:t>
      </w:r>
      <w:r w:rsidR="000F6416" w:rsidRPr="00E62952">
        <w:rPr>
          <w:lang w:val="fr-CA"/>
        </w:rPr>
        <w:t xml:space="preserve"> </w:t>
      </w:r>
      <w:r w:rsidR="00EA7213">
        <w:rPr>
          <w:lang w:val="fr-CA"/>
        </w:rPr>
        <w:t xml:space="preserve">pour mettre à profit mes expériences professionnelles au </w:t>
      </w:r>
      <w:r w:rsidR="00EA7213" w:rsidRPr="00E62952">
        <w:rPr>
          <w:lang w:val="fr-CA"/>
        </w:rPr>
        <w:t>service à la clientèle</w:t>
      </w:r>
      <w:r w:rsidR="00EA7213">
        <w:rPr>
          <w:lang w:val="fr-CA"/>
        </w:rPr>
        <w:t xml:space="preserve"> ainsi que mes</w:t>
      </w:r>
      <w:r w:rsidRPr="00E62952">
        <w:rPr>
          <w:lang w:val="fr-CA"/>
        </w:rPr>
        <w:t xml:space="preserve"> connaissan</w:t>
      </w:r>
      <w:r w:rsidR="00EA7213">
        <w:rPr>
          <w:lang w:val="fr-CA"/>
        </w:rPr>
        <w:t>ces avancées en informatique</w:t>
      </w:r>
      <w:bookmarkStart w:id="0" w:name="_GoBack"/>
      <w:bookmarkEnd w:id="0"/>
    </w:p>
    <w:p w:rsidR="00AD13CB" w:rsidRPr="00E62952" w:rsidRDefault="00402D1E" w:rsidP="00AD13CB">
      <w:pPr>
        <w:pStyle w:val="Heading1"/>
        <w:rPr>
          <w:lang w:val="fr-CA"/>
        </w:rPr>
      </w:pPr>
      <w:sdt>
        <w:sdtPr>
          <w:rPr>
            <w:lang w:val="fr-CA"/>
          </w:rPr>
          <w:alias w:val="Compétences :"/>
          <w:tag w:val="Compétences :"/>
          <w:id w:val="-891506033"/>
          <w:placeholder>
            <w:docPart w:val="92217556E8614DB3B0EB51066513BF67"/>
          </w:placeholder>
          <w:temporary/>
          <w:showingPlcHdr/>
          <w15:appearance w15:val="hidden"/>
        </w:sdtPr>
        <w:sdtEndPr/>
        <w:sdtContent>
          <w:r w:rsidR="004937AE" w:rsidRPr="00E62952">
            <w:rPr>
              <w:lang w:val="fr-CA" w:bidi="fr-FR"/>
            </w:rPr>
            <w:t>Compétences</w:t>
          </w:r>
        </w:sdtContent>
      </w:sdt>
    </w:p>
    <w:tbl>
      <w:tblPr>
        <w:tblStyle w:val="TableGrid"/>
        <w:tblW w:w="5000" w:type="pct"/>
        <w:tblCellMar>
          <w:left w:w="0" w:type="dxa"/>
          <w:right w:w="0" w:type="dxa"/>
        </w:tblCellMar>
        <w:tblLook w:val="04A0" w:firstRow="1" w:lastRow="0" w:firstColumn="1" w:lastColumn="0" w:noHBand="0" w:noVBand="1"/>
        <w:tblDescription w:val="Tableau de disposition Compétences "/>
      </w:tblPr>
      <w:tblGrid>
        <w:gridCol w:w="4523"/>
        <w:gridCol w:w="4503"/>
      </w:tblGrid>
      <w:tr w:rsidR="005B1D68" w:rsidRPr="00E62952" w:rsidTr="00F66AAA">
        <w:tc>
          <w:tcPr>
            <w:tcW w:w="4523" w:type="dxa"/>
          </w:tcPr>
          <w:p w:rsidR="00472A30" w:rsidRPr="00E62952" w:rsidRDefault="00472A30" w:rsidP="00472A30">
            <w:pPr>
              <w:pStyle w:val="ListBullet"/>
              <w:numPr>
                <w:ilvl w:val="0"/>
                <w:numId w:val="4"/>
              </w:numPr>
              <w:rPr>
                <w:lang w:val="fr-CA"/>
              </w:rPr>
            </w:pPr>
            <w:r w:rsidRPr="00E62952">
              <w:rPr>
                <w:lang w:val="fr-CA"/>
              </w:rPr>
              <w:t>Bilingue (anglais et français)</w:t>
            </w:r>
          </w:p>
          <w:p w:rsidR="00873744" w:rsidRPr="00E62952" w:rsidRDefault="00873744" w:rsidP="00873744">
            <w:pPr>
              <w:pStyle w:val="ListBullet"/>
              <w:numPr>
                <w:ilvl w:val="0"/>
                <w:numId w:val="4"/>
              </w:numPr>
              <w:rPr>
                <w:lang w:val="fr-CA"/>
              </w:rPr>
            </w:pPr>
            <w:r w:rsidRPr="00E62952">
              <w:rPr>
                <w:lang w:val="fr-CA"/>
              </w:rPr>
              <w:t>Concevoir et développer</w:t>
            </w:r>
          </w:p>
          <w:p w:rsidR="00873744" w:rsidRPr="00E62952" w:rsidRDefault="00873744" w:rsidP="00873744">
            <w:pPr>
              <w:pStyle w:val="ListParagraph"/>
              <w:numPr>
                <w:ilvl w:val="0"/>
                <w:numId w:val="14"/>
              </w:numPr>
              <w:rPr>
                <w:lang w:val="fr-CA"/>
              </w:rPr>
            </w:pPr>
            <w:r w:rsidRPr="00E62952">
              <w:rPr>
                <w:lang w:val="fr-CA"/>
              </w:rPr>
              <w:t>Des applications en C#, Java</w:t>
            </w:r>
          </w:p>
          <w:p w:rsidR="00873744" w:rsidRPr="00E62952" w:rsidRDefault="00873744" w:rsidP="00873744">
            <w:pPr>
              <w:pStyle w:val="ListParagraph"/>
              <w:numPr>
                <w:ilvl w:val="0"/>
                <w:numId w:val="14"/>
              </w:numPr>
              <w:rPr>
                <w:lang w:val="fr-CA"/>
              </w:rPr>
            </w:pPr>
            <w:r w:rsidRPr="00E62952">
              <w:rPr>
                <w:lang w:val="fr-CA"/>
              </w:rPr>
              <w:t>Des bases de données Access, MySQL et SQL Server</w:t>
            </w:r>
          </w:p>
          <w:p w:rsidR="005B1D68" w:rsidRPr="00E62952" w:rsidRDefault="00873744" w:rsidP="00873744">
            <w:pPr>
              <w:pStyle w:val="ListParagraph"/>
              <w:numPr>
                <w:ilvl w:val="0"/>
                <w:numId w:val="14"/>
              </w:numPr>
              <w:rPr>
                <w:lang w:val="fr-CA"/>
              </w:rPr>
            </w:pPr>
            <w:r w:rsidRPr="00E62952">
              <w:rPr>
                <w:lang w:val="fr-CA"/>
              </w:rPr>
              <w:t xml:space="preserve">Des scripts </w:t>
            </w:r>
            <w:r w:rsidR="005C19AA" w:rsidRPr="00E62952">
              <w:rPr>
                <w:lang w:val="fr-CA"/>
              </w:rPr>
              <w:t>PowerShell</w:t>
            </w:r>
            <w:r w:rsidRPr="00E62952">
              <w:rPr>
                <w:lang w:val="fr-CA"/>
              </w:rPr>
              <w:t>, bash, Excel</w:t>
            </w:r>
          </w:p>
          <w:p w:rsidR="00164AF9" w:rsidRPr="00E62952" w:rsidRDefault="00873744" w:rsidP="00F774D7">
            <w:pPr>
              <w:pStyle w:val="ListBullet"/>
              <w:numPr>
                <w:ilvl w:val="0"/>
                <w:numId w:val="4"/>
              </w:numPr>
              <w:rPr>
                <w:lang w:val="fr-CA"/>
              </w:rPr>
            </w:pPr>
            <w:r w:rsidRPr="00E62952">
              <w:rPr>
                <w:lang w:val="fr-CA"/>
              </w:rPr>
              <w:t>Participer à l’analyse et à la conception de logiciels</w:t>
            </w:r>
          </w:p>
          <w:p w:rsidR="001027EC" w:rsidRPr="00E62952" w:rsidRDefault="001027EC" w:rsidP="00F774D7">
            <w:pPr>
              <w:pStyle w:val="ListBullet"/>
              <w:numPr>
                <w:ilvl w:val="0"/>
                <w:numId w:val="4"/>
              </w:numPr>
              <w:rPr>
                <w:lang w:val="fr-CA"/>
              </w:rPr>
            </w:pPr>
            <w:r w:rsidRPr="00E62952">
              <w:rPr>
                <w:lang w:val="fr-CA"/>
              </w:rPr>
              <w:t>Expérience avec</w:t>
            </w:r>
            <w:r w:rsidR="00306B2E" w:rsidRPr="00E62952">
              <w:rPr>
                <w:lang w:val="fr-CA"/>
              </w:rPr>
              <w:t xml:space="preserve"> Fedora,</w:t>
            </w:r>
            <w:r w:rsidRPr="00E62952">
              <w:rPr>
                <w:lang w:val="fr-CA"/>
              </w:rPr>
              <w:t xml:space="preserve"> Windows 7 et 10 ainsi que Windows Serve</w:t>
            </w:r>
            <w:r w:rsidR="00306B2E" w:rsidRPr="00E62952">
              <w:rPr>
                <w:lang w:val="fr-CA"/>
              </w:rPr>
              <w:t>u</w:t>
            </w:r>
            <w:r w:rsidRPr="00E62952">
              <w:rPr>
                <w:lang w:val="fr-CA"/>
              </w:rPr>
              <w:t>r 2016</w:t>
            </w:r>
          </w:p>
        </w:tc>
        <w:tc>
          <w:tcPr>
            <w:tcW w:w="4503" w:type="dxa"/>
            <w:tcMar>
              <w:left w:w="360" w:type="dxa"/>
              <w:right w:w="0" w:type="dxa"/>
            </w:tcMar>
          </w:tcPr>
          <w:p w:rsidR="005B1D68" w:rsidRPr="00E62952" w:rsidRDefault="007269E9" w:rsidP="007269E9">
            <w:pPr>
              <w:pStyle w:val="ListBullet"/>
              <w:rPr>
                <w:lang w:val="fr-CA"/>
              </w:rPr>
            </w:pPr>
            <w:r w:rsidRPr="00E62952">
              <w:rPr>
                <w:lang w:val="fr-CA"/>
              </w:rPr>
              <w:t>Programmer et entretenir des pages Web à l’aide de divers langages (JS, PHP, HTML5</w:t>
            </w:r>
            <w:r w:rsidR="00AB3329" w:rsidRPr="00E62952">
              <w:rPr>
                <w:lang w:val="fr-CA"/>
              </w:rPr>
              <w:t>, CSS</w:t>
            </w:r>
            <w:r w:rsidRPr="00E62952">
              <w:rPr>
                <w:lang w:val="fr-CA"/>
              </w:rPr>
              <w:t>)</w:t>
            </w:r>
          </w:p>
          <w:p w:rsidR="00752315" w:rsidRPr="00E62952" w:rsidRDefault="0031159F" w:rsidP="0031159F">
            <w:pPr>
              <w:pStyle w:val="ListBullet"/>
              <w:rPr>
                <w:lang w:val="fr-CA"/>
              </w:rPr>
            </w:pPr>
            <w:r w:rsidRPr="00E62952">
              <w:rPr>
                <w:lang w:val="fr-CA"/>
              </w:rPr>
              <w:t>Installer et configurer des serveurs et leurs services (APACHE</w:t>
            </w:r>
            <w:r w:rsidR="008854B2" w:rsidRPr="00E62952">
              <w:rPr>
                <w:lang w:val="fr-CA"/>
              </w:rPr>
              <w:t>,</w:t>
            </w:r>
            <w:r w:rsidRPr="00E62952">
              <w:rPr>
                <w:lang w:val="fr-CA"/>
              </w:rPr>
              <w:t xml:space="preserve"> etc.)</w:t>
            </w:r>
          </w:p>
          <w:p w:rsidR="00752315" w:rsidRPr="00E62952" w:rsidRDefault="0031159F" w:rsidP="0031159F">
            <w:pPr>
              <w:pStyle w:val="ListBullet"/>
              <w:rPr>
                <w:lang w:val="fr-CA"/>
              </w:rPr>
            </w:pPr>
            <w:r w:rsidRPr="00E62952">
              <w:rPr>
                <w:lang w:val="fr-CA"/>
              </w:rPr>
              <w:t>Assurer un soutien technique</w:t>
            </w:r>
          </w:p>
          <w:p w:rsidR="00164AF9" w:rsidRPr="00E62952" w:rsidRDefault="00F774D7" w:rsidP="00164AF9">
            <w:pPr>
              <w:pStyle w:val="ListBullet"/>
              <w:rPr>
                <w:lang w:val="fr-CA"/>
              </w:rPr>
            </w:pPr>
            <w:r w:rsidRPr="00E62952">
              <w:rPr>
                <w:lang w:val="fr-CA"/>
              </w:rPr>
              <w:t>Se servir de la suite office pour rédiger des rapports</w:t>
            </w:r>
          </w:p>
        </w:tc>
      </w:tr>
    </w:tbl>
    <w:p w:rsidR="00F66AAA" w:rsidRPr="00E62952" w:rsidRDefault="00F66AAA" w:rsidP="00F66AAA">
      <w:pPr>
        <w:pStyle w:val="Heading1"/>
        <w:rPr>
          <w:lang w:val="fr-CA"/>
        </w:rPr>
      </w:pPr>
      <w:r w:rsidRPr="00E62952">
        <w:rPr>
          <w:lang w:val="fr-CA"/>
        </w:rPr>
        <w:t>Expérience professionnelle</w:t>
      </w:r>
    </w:p>
    <w:p w:rsidR="00F66AAA" w:rsidRPr="00E62952" w:rsidRDefault="00F66AAA" w:rsidP="00F66AAA">
      <w:pPr>
        <w:pStyle w:val="Heading3"/>
        <w:rPr>
          <w:rFonts w:asciiTheme="majorHAnsi" w:hAnsiTheme="majorHAnsi"/>
          <w:b/>
          <w:caps w:val="0"/>
          <w:color w:val="007FAB" w:themeColor="accent1"/>
          <w:sz w:val="32"/>
          <w:szCs w:val="26"/>
          <w:lang w:val="fr-CA"/>
        </w:rPr>
      </w:pPr>
      <w:r w:rsidRPr="00E62952">
        <w:rPr>
          <w:rFonts w:asciiTheme="majorHAnsi" w:hAnsiTheme="majorHAnsi"/>
          <w:b/>
          <w:caps w:val="0"/>
          <w:color w:val="007FAB" w:themeColor="accent1"/>
          <w:sz w:val="32"/>
          <w:szCs w:val="26"/>
          <w:lang w:val="fr-CA"/>
        </w:rPr>
        <w:t xml:space="preserve">Scrutateur aux élections provinciales / </w:t>
      </w:r>
    </w:p>
    <w:p w:rsidR="00F66AAA" w:rsidRPr="00E62952" w:rsidRDefault="00F66AAA" w:rsidP="00F66AAA">
      <w:pPr>
        <w:pStyle w:val="Heading3"/>
        <w:rPr>
          <w:rStyle w:val="Emphasis"/>
          <w:rFonts w:asciiTheme="majorHAnsi" w:hAnsiTheme="majorHAnsi"/>
          <w:b/>
          <w:lang w:val="fr-CA"/>
        </w:rPr>
      </w:pPr>
      <w:r w:rsidRPr="00E62952">
        <w:rPr>
          <w:rStyle w:val="Emphasis"/>
          <w:rFonts w:asciiTheme="majorHAnsi" w:hAnsiTheme="majorHAnsi"/>
          <w:b/>
          <w:lang w:val="fr-CA"/>
        </w:rPr>
        <w:t xml:space="preserve">20 Boulevard Brunswick, Circonscription Robert-Baldwin </w:t>
      </w:r>
    </w:p>
    <w:p w:rsidR="00F66AAA" w:rsidRPr="00E62952" w:rsidRDefault="00F66AAA" w:rsidP="00F66AAA">
      <w:pPr>
        <w:pStyle w:val="Heading3"/>
        <w:rPr>
          <w:rStyle w:val="Emphasis"/>
          <w:rFonts w:asciiTheme="majorHAnsi" w:hAnsiTheme="majorHAnsi"/>
          <w:b/>
          <w:iCs w:val="0"/>
          <w:caps w:val="0"/>
          <w:color w:val="007FAB" w:themeColor="accent1"/>
          <w:sz w:val="32"/>
          <w:szCs w:val="26"/>
          <w:lang w:val="fr-CA"/>
        </w:rPr>
      </w:pPr>
      <w:r w:rsidRPr="00E62952">
        <w:rPr>
          <w:rStyle w:val="Emphasis"/>
          <w:rFonts w:asciiTheme="majorHAnsi" w:hAnsiTheme="majorHAnsi"/>
          <w:b/>
          <w:lang w:val="fr-CA"/>
        </w:rPr>
        <w:t>(1 Oct 2018)</w:t>
      </w:r>
    </w:p>
    <w:p w:rsidR="00F66AAA" w:rsidRPr="00E62952" w:rsidRDefault="00F66AAA" w:rsidP="00F66AAA">
      <w:pPr>
        <w:pStyle w:val="Heading3"/>
        <w:rPr>
          <w:u w:val="single"/>
          <w:lang w:val="fr-CA"/>
        </w:rPr>
      </w:pPr>
      <w:r w:rsidRPr="00E62952">
        <w:rPr>
          <w:u w:val="single"/>
          <w:lang w:val="fr-CA"/>
        </w:rPr>
        <w:t>Description</w:t>
      </w:r>
    </w:p>
    <w:p w:rsidR="00F66AAA" w:rsidRPr="00E62952" w:rsidRDefault="00F66AAA" w:rsidP="00F66AAA">
      <w:pPr>
        <w:pStyle w:val="Heading3"/>
        <w:numPr>
          <w:ilvl w:val="0"/>
          <w:numId w:val="15"/>
        </w:numPr>
        <w:rPr>
          <w:rFonts w:eastAsiaTheme="minorHAnsi" w:cstheme="minorBidi"/>
          <w:caps w:val="0"/>
          <w:szCs w:val="22"/>
          <w:lang w:val="fr-CA"/>
        </w:rPr>
      </w:pPr>
      <w:r w:rsidRPr="00E62952">
        <w:rPr>
          <w:rFonts w:eastAsiaTheme="minorHAnsi" w:cstheme="minorBidi"/>
          <w:caps w:val="0"/>
          <w:szCs w:val="22"/>
          <w:lang w:val="fr-CA"/>
        </w:rPr>
        <w:t>Préparer le bureau de vote et sceller la boîte de scrutin après avoir permis au secrétaire du bureau de vote et aux agents-représentants de s'assurer qu'elle est bien vide</w:t>
      </w:r>
    </w:p>
    <w:p w:rsidR="00F66AAA" w:rsidRPr="00E62952" w:rsidRDefault="00F66AAA" w:rsidP="00F66AAA">
      <w:pPr>
        <w:pStyle w:val="Heading3"/>
        <w:numPr>
          <w:ilvl w:val="0"/>
          <w:numId w:val="15"/>
        </w:numPr>
        <w:rPr>
          <w:rFonts w:eastAsiaTheme="minorHAnsi" w:cstheme="minorBidi"/>
          <w:caps w:val="0"/>
          <w:szCs w:val="22"/>
          <w:lang w:val="fr-CA"/>
        </w:rPr>
      </w:pPr>
      <w:r w:rsidRPr="00E62952">
        <w:rPr>
          <w:rFonts w:eastAsiaTheme="minorHAnsi" w:cstheme="minorBidi"/>
          <w:caps w:val="0"/>
          <w:szCs w:val="22"/>
          <w:lang w:val="fr-CA"/>
        </w:rPr>
        <w:t>Apposer ses initiales à l'endos de chaque bulletin de vote, le remettre à l'électeur et demander à celui-ci de déposer son bulletin dans la boîte de scrutin après avoir voté dans l'isoloir</w:t>
      </w:r>
    </w:p>
    <w:p w:rsidR="00F66AAA" w:rsidRPr="00E62952" w:rsidRDefault="00F66AAA" w:rsidP="00F66AAA">
      <w:pPr>
        <w:pStyle w:val="Heading3"/>
        <w:numPr>
          <w:ilvl w:val="0"/>
          <w:numId w:val="15"/>
        </w:numPr>
        <w:rPr>
          <w:rFonts w:eastAsiaTheme="minorHAnsi" w:cstheme="minorBidi"/>
          <w:caps w:val="0"/>
          <w:szCs w:val="22"/>
          <w:lang w:val="fr-CA"/>
        </w:rPr>
      </w:pPr>
      <w:r w:rsidRPr="00E62952">
        <w:rPr>
          <w:rFonts w:eastAsiaTheme="minorHAnsi" w:cstheme="minorBidi"/>
          <w:caps w:val="0"/>
          <w:szCs w:val="22"/>
          <w:lang w:val="fr-CA"/>
        </w:rPr>
        <w:t>Fermer le bureau de vote à l'heure prévue, ouvrir la boîte de scrutin et compter les bulletins devant le secrétaire et les agents-représentants des comités</w:t>
      </w:r>
    </w:p>
    <w:p w:rsidR="00F66AAA" w:rsidRPr="00E62952" w:rsidRDefault="00F66AAA" w:rsidP="00F66AAA">
      <w:pPr>
        <w:pStyle w:val="Heading3"/>
        <w:numPr>
          <w:ilvl w:val="0"/>
          <w:numId w:val="15"/>
        </w:numPr>
        <w:rPr>
          <w:rFonts w:eastAsiaTheme="minorHAnsi" w:cstheme="minorBidi"/>
          <w:caps w:val="0"/>
          <w:szCs w:val="22"/>
          <w:lang w:val="fr-CA"/>
        </w:rPr>
      </w:pPr>
      <w:r w:rsidRPr="00E62952">
        <w:rPr>
          <w:rFonts w:eastAsiaTheme="minorHAnsi" w:cstheme="minorBidi"/>
          <w:caps w:val="0"/>
          <w:szCs w:val="22"/>
          <w:lang w:val="fr-CA"/>
        </w:rPr>
        <w:t>Transmettre au directeur des élections les résultats du vote et lui remettre les enveloppes, le registre du scrutin, la liste électorale, le relevé́ du dépouillement du scrutin ainsi que l'urne</w:t>
      </w:r>
    </w:p>
    <w:p w:rsidR="00F66AAA" w:rsidRPr="00E62952" w:rsidRDefault="00F66AAA" w:rsidP="00F66AAA">
      <w:pPr>
        <w:pStyle w:val="Heading3"/>
        <w:rPr>
          <w:rFonts w:eastAsiaTheme="minorHAnsi" w:cstheme="minorBidi"/>
          <w:caps w:val="0"/>
          <w:szCs w:val="22"/>
          <w:lang w:val="fr-CA"/>
        </w:rPr>
      </w:pPr>
    </w:p>
    <w:p w:rsidR="00F66AAA" w:rsidRPr="00E62952" w:rsidRDefault="00F66AAA" w:rsidP="00F66AAA">
      <w:pPr>
        <w:pStyle w:val="Heading3"/>
        <w:rPr>
          <w:rFonts w:asciiTheme="majorHAnsi" w:hAnsiTheme="majorHAnsi"/>
          <w:b/>
          <w:caps w:val="0"/>
          <w:color w:val="007FAB" w:themeColor="accent1"/>
          <w:sz w:val="32"/>
          <w:szCs w:val="26"/>
          <w:lang w:val="fr-CA"/>
        </w:rPr>
      </w:pPr>
      <w:r w:rsidRPr="00E62952">
        <w:rPr>
          <w:rFonts w:asciiTheme="majorHAnsi" w:hAnsiTheme="majorHAnsi"/>
          <w:b/>
          <w:caps w:val="0"/>
          <w:color w:val="007FAB" w:themeColor="accent1"/>
          <w:sz w:val="32"/>
          <w:szCs w:val="26"/>
          <w:lang w:val="fr-CA"/>
        </w:rPr>
        <w:t xml:space="preserve">Préposé au service à la clientèle / </w:t>
      </w:r>
    </w:p>
    <w:p w:rsidR="00F66AAA" w:rsidRPr="00E62952" w:rsidRDefault="00F66AAA" w:rsidP="00F66AAA">
      <w:pPr>
        <w:pStyle w:val="Heading3"/>
        <w:rPr>
          <w:rStyle w:val="Emphasis"/>
          <w:rFonts w:asciiTheme="majorHAnsi" w:hAnsiTheme="majorHAnsi"/>
          <w:b/>
          <w:lang w:val="fr-CA"/>
        </w:rPr>
      </w:pPr>
      <w:r w:rsidRPr="00E62952">
        <w:rPr>
          <w:rStyle w:val="Emphasis"/>
          <w:rFonts w:asciiTheme="majorHAnsi" w:hAnsiTheme="majorHAnsi"/>
          <w:b/>
          <w:lang w:val="fr-CA"/>
        </w:rPr>
        <w:t xml:space="preserve">Esso, 3340 des Sources, Dollard-des-Ormeaux (Aoû 2017 - </w:t>
      </w:r>
      <w:r w:rsidRPr="00E62952">
        <w:rPr>
          <w:rStyle w:val="Emphasis"/>
          <w:rFonts w:asciiTheme="majorHAnsi" w:hAnsiTheme="majorHAnsi"/>
          <w:b/>
          <w:color w:val="FFFFFF" w:themeColor="background1"/>
          <w:shd w:val="clear" w:color="auto" w:fill="000000" w:themeFill="text1"/>
          <w:lang w:val="fr-CA"/>
        </w:rPr>
        <w:t>Actuel</w:t>
      </w:r>
      <w:r w:rsidRPr="00E62952">
        <w:rPr>
          <w:rStyle w:val="Emphasis"/>
          <w:rFonts w:asciiTheme="majorHAnsi" w:hAnsiTheme="majorHAnsi"/>
          <w:b/>
          <w:lang w:val="fr-CA"/>
        </w:rPr>
        <w:t>)</w:t>
      </w:r>
    </w:p>
    <w:p w:rsidR="00F66AAA" w:rsidRPr="00E62952" w:rsidRDefault="00F66AAA" w:rsidP="00F66AAA">
      <w:pPr>
        <w:pStyle w:val="Heading3"/>
        <w:rPr>
          <w:rStyle w:val="Emphasis"/>
          <w:rFonts w:asciiTheme="majorHAnsi" w:hAnsiTheme="majorHAnsi"/>
          <w:b/>
          <w:lang w:val="fr-CA"/>
        </w:rPr>
      </w:pPr>
      <w:r w:rsidRPr="00E62952">
        <w:rPr>
          <w:rStyle w:val="Emphasis"/>
          <w:rFonts w:asciiTheme="majorHAnsi" w:hAnsiTheme="majorHAnsi"/>
          <w:b/>
          <w:lang w:val="fr-CA"/>
        </w:rPr>
        <w:t>Ultramar, 2848 des Sources, Pointe-Claire (Jul 2016 - Avr 2017)</w:t>
      </w:r>
    </w:p>
    <w:p w:rsidR="00F66AAA" w:rsidRPr="00E62952" w:rsidRDefault="00F66AAA" w:rsidP="00F66AAA">
      <w:pPr>
        <w:pStyle w:val="Heading3"/>
        <w:rPr>
          <w:u w:val="single"/>
          <w:lang w:val="fr-CA"/>
        </w:rPr>
      </w:pPr>
      <w:r w:rsidRPr="00E62952">
        <w:rPr>
          <w:u w:val="single"/>
          <w:lang w:val="fr-CA"/>
        </w:rPr>
        <w:t>Description</w:t>
      </w:r>
    </w:p>
    <w:p w:rsidR="00F66AAA" w:rsidRPr="00E62952" w:rsidRDefault="00F66AAA" w:rsidP="00F66AAA">
      <w:pPr>
        <w:pStyle w:val="ListParagraph"/>
        <w:numPr>
          <w:ilvl w:val="0"/>
          <w:numId w:val="16"/>
        </w:numPr>
        <w:rPr>
          <w:lang w:val="fr-CA"/>
        </w:rPr>
      </w:pPr>
      <w:r w:rsidRPr="00E62952">
        <w:rPr>
          <w:lang w:val="fr-CA"/>
        </w:rPr>
        <w:t>Servir les clients et leur proposer les produits spéciaux pour qu’ils économisent</w:t>
      </w:r>
    </w:p>
    <w:p w:rsidR="00F66AAA" w:rsidRPr="00E62952" w:rsidRDefault="00F66AAA" w:rsidP="00F66AAA">
      <w:pPr>
        <w:pStyle w:val="ListParagraph"/>
        <w:numPr>
          <w:ilvl w:val="0"/>
          <w:numId w:val="16"/>
        </w:numPr>
        <w:rPr>
          <w:lang w:val="fr-CA"/>
        </w:rPr>
      </w:pPr>
      <w:r w:rsidRPr="00E62952">
        <w:rPr>
          <w:lang w:val="fr-CA"/>
        </w:rPr>
        <w:t>Veiller à la propreté du magasin au complet par entretenir et organiser mon espace de travail</w:t>
      </w:r>
    </w:p>
    <w:p w:rsidR="00F66AAA" w:rsidRPr="00E62952" w:rsidRDefault="00F66AAA" w:rsidP="00F66AAA">
      <w:pPr>
        <w:pStyle w:val="ListParagraph"/>
        <w:numPr>
          <w:ilvl w:val="0"/>
          <w:numId w:val="16"/>
        </w:numPr>
        <w:rPr>
          <w:lang w:val="fr-CA"/>
        </w:rPr>
      </w:pPr>
      <w:r w:rsidRPr="00E62952">
        <w:rPr>
          <w:lang w:val="fr-CA"/>
        </w:rPr>
        <w:t>Utiliser le BT-9000 pour changer le prix de l’essence</w:t>
      </w:r>
    </w:p>
    <w:p w:rsidR="00F66AAA" w:rsidRPr="00E62952" w:rsidRDefault="00F66AAA" w:rsidP="00F66AAA">
      <w:pPr>
        <w:pStyle w:val="ListParagraph"/>
        <w:numPr>
          <w:ilvl w:val="0"/>
          <w:numId w:val="16"/>
        </w:numPr>
        <w:rPr>
          <w:lang w:val="fr-CA"/>
        </w:rPr>
      </w:pPr>
      <w:r w:rsidRPr="00E62952">
        <w:rPr>
          <w:lang w:val="fr-CA"/>
        </w:rPr>
        <w:t>Préparer les pâtisseries, les muffins ainsi que le café et les servir aux clients</w:t>
      </w:r>
    </w:p>
    <w:p w:rsidR="00F66AAA" w:rsidRPr="00E62952" w:rsidRDefault="00F66AAA" w:rsidP="00F66AAA">
      <w:pPr>
        <w:pStyle w:val="ListParagraph"/>
        <w:numPr>
          <w:ilvl w:val="0"/>
          <w:numId w:val="16"/>
        </w:numPr>
        <w:rPr>
          <w:lang w:val="fr-CA"/>
        </w:rPr>
      </w:pPr>
      <w:r w:rsidRPr="00E62952">
        <w:rPr>
          <w:lang w:val="fr-CA"/>
        </w:rPr>
        <w:t>Remplir les produits sur les étagères et vérifier leurs dates d’expiration</w:t>
      </w:r>
    </w:p>
    <w:p w:rsidR="00F66AAA" w:rsidRPr="00E62952" w:rsidRDefault="00F66AAA" w:rsidP="00F66AAA">
      <w:pPr>
        <w:pStyle w:val="ListParagraph"/>
        <w:numPr>
          <w:ilvl w:val="0"/>
          <w:numId w:val="16"/>
        </w:numPr>
        <w:rPr>
          <w:lang w:val="fr-CA"/>
        </w:rPr>
      </w:pPr>
      <w:r w:rsidRPr="00E62952">
        <w:rPr>
          <w:lang w:val="fr-CA"/>
        </w:rPr>
        <w:t>Demander une pièce d’identité aux clients moins de 25 ans pour l’achat de l’alcool, des cigarettes ou du vin</w:t>
      </w:r>
    </w:p>
    <w:p w:rsidR="00F66AAA" w:rsidRPr="00E62952" w:rsidRDefault="00F66AAA" w:rsidP="00F66AAA">
      <w:pPr>
        <w:pStyle w:val="ListParagraph"/>
        <w:numPr>
          <w:ilvl w:val="0"/>
          <w:numId w:val="16"/>
        </w:numPr>
        <w:rPr>
          <w:lang w:val="fr-CA"/>
        </w:rPr>
      </w:pPr>
      <w:r w:rsidRPr="00E62952">
        <w:rPr>
          <w:lang w:val="fr-CA"/>
        </w:rPr>
        <w:t>Tenir la caisse du magasin et mettre le surplus dans le dépôt du gérant</w:t>
      </w:r>
    </w:p>
    <w:p w:rsidR="005404D8" w:rsidRPr="00E62952" w:rsidRDefault="005404D8" w:rsidP="005404D8">
      <w:pPr>
        <w:pStyle w:val="Heading1"/>
        <w:rPr>
          <w:lang w:val="fr-CA"/>
        </w:rPr>
      </w:pPr>
      <w:r w:rsidRPr="00E62952">
        <w:rPr>
          <w:lang w:val="fr-CA"/>
        </w:rPr>
        <w:lastRenderedPageBreak/>
        <w:t>Projets</w:t>
      </w:r>
    </w:p>
    <w:p w:rsidR="00C0565E" w:rsidRPr="00E62952" w:rsidRDefault="00C0565E" w:rsidP="00C0565E">
      <w:pPr>
        <w:pStyle w:val="Heading3"/>
        <w:rPr>
          <w:rStyle w:val="Emphasis"/>
          <w:rFonts w:asciiTheme="majorHAnsi" w:hAnsiTheme="majorHAnsi"/>
          <w:b/>
          <w:iCs w:val="0"/>
          <w:caps w:val="0"/>
          <w:color w:val="007FAB" w:themeColor="accent1"/>
          <w:sz w:val="32"/>
          <w:szCs w:val="26"/>
          <w:lang w:val="fr-CA"/>
        </w:rPr>
      </w:pPr>
      <w:r w:rsidRPr="00E62952">
        <w:rPr>
          <w:rFonts w:asciiTheme="majorHAnsi" w:hAnsiTheme="majorHAnsi"/>
          <w:b/>
          <w:caps w:val="0"/>
          <w:color w:val="007FAB" w:themeColor="accent1"/>
          <w:sz w:val="32"/>
          <w:szCs w:val="26"/>
          <w:lang w:val="fr-CA"/>
        </w:rPr>
        <w:t xml:space="preserve">Microvox / </w:t>
      </w:r>
      <w:r w:rsidRPr="00E62952">
        <w:rPr>
          <w:rStyle w:val="Emphasis"/>
          <w:rFonts w:asciiTheme="majorHAnsi" w:hAnsiTheme="majorHAnsi"/>
          <w:b/>
          <w:lang w:val="fr-CA"/>
        </w:rPr>
        <w:t>424w.cgodin.qc.ca/microvox/gestion-documents-administrateur.php</w:t>
      </w:r>
    </w:p>
    <w:p w:rsidR="005404D8" w:rsidRPr="00E62952" w:rsidRDefault="00C0565E" w:rsidP="005404D8">
      <w:pPr>
        <w:pStyle w:val="Heading3"/>
        <w:rPr>
          <w:u w:val="single"/>
          <w:lang w:val="fr-CA"/>
        </w:rPr>
      </w:pPr>
      <w:r w:rsidRPr="00E62952">
        <w:rPr>
          <w:u w:val="single"/>
          <w:lang w:val="fr-CA"/>
        </w:rPr>
        <w:t>Description</w:t>
      </w:r>
    </w:p>
    <w:p w:rsidR="005404D8" w:rsidRPr="00E62952" w:rsidRDefault="00A20B69" w:rsidP="005404D8">
      <w:pPr>
        <w:rPr>
          <w:lang w:val="fr-CA"/>
        </w:rPr>
      </w:pPr>
      <w:r w:rsidRPr="00E62952">
        <w:rPr>
          <w:lang w:val="fr-CA"/>
        </w:rPr>
        <w:t>Concevoir une application</w:t>
      </w:r>
      <w:r w:rsidR="001F21F5" w:rsidRPr="00E62952">
        <w:rPr>
          <w:lang w:val="fr-CA"/>
        </w:rPr>
        <w:t xml:space="preserve"> en</w:t>
      </w:r>
      <w:r w:rsidR="00D446DA" w:rsidRPr="00E62952">
        <w:rPr>
          <w:lang w:val="fr-CA"/>
        </w:rPr>
        <w:t xml:space="preserve"> </w:t>
      </w:r>
      <w:r w:rsidR="00B53D0C" w:rsidRPr="00E62952">
        <w:rPr>
          <w:lang w:val="fr-CA"/>
        </w:rPr>
        <w:t>langage</w:t>
      </w:r>
      <w:r w:rsidR="00EF0CA2" w:rsidRPr="00E62952">
        <w:rPr>
          <w:lang w:val="fr-CA"/>
        </w:rPr>
        <w:t xml:space="preserve"> </w:t>
      </w:r>
      <w:r w:rsidR="00D446DA" w:rsidRPr="00E62952">
        <w:rPr>
          <w:lang w:val="fr-CA"/>
        </w:rPr>
        <w:t>PHP</w:t>
      </w:r>
      <w:r w:rsidRPr="00E62952">
        <w:rPr>
          <w:lang w:val="fr-CA"/>
        </w:rPr>
        <w:t xml:space="preserve"> pour permettre au professeur de rendre son matériel didactique accessible à ses étudiants et de gérer ses documents via son site web personnel tout en permettant aux étudiants de récupérer ces documents rendu accessible et cela de la façon la plus simple et la plus efficace</w:t>
      </w:r>
    </w:p>
    <w:p w:rsidR="004F526C" w:rsidRPr="00EA7213" w:rsidRDefault="004F526C" w:rsidP="004F526C">
      <w:pPr>
        <w:pStyle w:val="Heading3"/>
        <w:rPr>
          <w:rStyle w:val="Emphasis"/>
          <w:rFonts w:asciiTheme="majorHAnsi" w:hAnsiTheme="majorHAnsi"/>
          <w:b/>
          <w:iCs w:val="0"/>
          <w:caps w:val="0"/>
          <w:color w:val="007FAB" w:themeColor="accent1"/>
          <w:sz w:val="32"/>
          <w:szCs w:val="26"/>
          <w:lang w:val="en-CA"/>
        </w:rPr>
      </w:pPr>
      <w:r w:rsidRPr="00EA7213">
        <w:rPr>
          <w:rFonts w:asciiTheme="majorHAnsi" w:hAnsiTheme="majorHAnsi"/>
          <w:b/>
          <w:caps w:val="0"/>
          <w:color w:val="007FAB" w:themeColor="accent1"/>
          <w:sz w:val="32"/>
          <w:szCs w:val="26"/>
          <w:lang w:val="en-CA"/>
        </w:rPr>
        <w:t xml:space="preserve">Electron </w:t>
      </w:r>
      <w:r w:rsidR="00E62952" w:rsidRPr="00EA7213">
        <w:rPr>
          <w:rFonts w:asciiTheme="majorHAnsi" w:hAnsiTheme="majorHAnsi"/>
          <w:b/>
          <w:caps w:val="0"/>
          <w:color w:val="007FAB" w:themeColor="accent1"/>
          <w:sz w:val="32"/>
          <w:szCs w:val="26"/>
          <w:lang w:val="en-CA"/>
        </w:rPr>
        <w:t>App</w:t>
      </w:r>
      <w:r w:rsidR="00DA6A3C" w:rsidRPr="00EA7213">
        <w:rPr>
          <w:rFonts w:asciiTheme="majorHAnsi" w:hAnsiTheme="majorHAnsi"/>
          <w:b/>
          <w:caps w:val="0"/>
          <w:color w:val="007FAB" w:themeColor="accent1"/>
          <w:sz w:val="32"/>
          <w:szCs w:val="26"/>
          <w:lang w:val="en-CA"/>
        </w:rPr>
        <w:t xml:space="preserve"> </w:t>
      </w:r>
      <w:r w:rsidRPr="00EA7213">
        <w:rPr>
          <w:rFonts w:asciiTheme="majorHAnsi" w:hAnsiTheme="majorHAnsi"/>
          <w:b/>
          <w:caps w:val="0"/>
          <w:color w:val="007FAB" w:themeColor="accent1"/>
          <w:sz w:val="32"/>
          <w:szCs w:val="26"/>
          <w:lang w:val="en-CA"/>
        </w:rPr>
        <w:t xml:space="preserve">/ </w:t>
      </w:r>
      <w:r w:rsidRPr="00EA7213">
        <w:rPr>
          <w:rStyle w:val="Emphasis"/>
          <w:rFonts w:asciiTheme="majorHAnsi" w:hAnsiTheme="majorHAnsi"/>
          <w:b/>
          <w:lang w:val="en-CA"/>
        </w:rPr>
        <w:t>github.com/CodingWiz/electron-first-app</w:t>
      </w:r>
    </w:p>
    <w:p w:rsidR="004F526C" w:rsidRPr="00E62952" w:rsidRDefault="004F526C" w:rsidP="004F526C">
      <w:pPr>
        <w:pStyle w:val="Heading3"/>
        <w:rPr>
          <w:u w:val="single"/>
          <w:lang w:val="fr-CA"/>
        </w:rPr>
      </w:pPr>
      <w:r w:rsidRPr="00E62952">
        <w:rPr>
          <w:u w:val="single"/>
          <w:lang w:val="fr-CA"/>
        </w:rPr>
        <w:t>Description</w:t>
      </w:r>
    </w:p>
    <w:p w:rsidR="004F526C" w:rsidRPr="00E62952" w:rsidRDefault="004F526C" w:rsidP="004F526C">
      <w:pPr>
        <w:rPr>
          <w:lang w:val="fr-CA"/>
        </w:rPr>
      </w:pPr>
      <w:r w:rsidRPr="00E62952">
        <w:rPr>
          <w:lang w:val="fr-CA"/>
        </w:rPr>
        <w:t xml:space="preserve">Application de bureau </w:t>
      </w:r>
      <w:r w:rsidR="002179ED" w:rsidRPr="00E62952">
        <w:rPr>
          <w:lang w:val="fr-CA"/>
        </w:rPr>
        <w:t>réalisé</w:t>
      </w:r>
      <w:r w:rsidRPr="00E62952">
        <w:rPr>
          <w:lang w:val="fr-CA"/>
        </w:rPr>
        <w:t xml:space="preserve"> en HTML, CSS et </w:t>
      </w:r>
      <w:r w:rsidR="002179ED" w:rsidRPr="00E62952">
        <w:rPr>
          <w:lang w:val="fr-CA"/>
        </w:rPr>
        <w:t>JavaScript</w:t>
      </w:r>
      <w:r w:rsidRPr="00E62952">
        <w:rPr>
          <w:lang w:val="fr-CA"/>
        </w:rPr>
        <w:t xml:space="preserve"> en utilisant Electron.js et conçu pour une liste de courses avec des menus personnalisés et qui </w:t>
      </w:r>
      <w:r w:rsidR="002179ED" w:rsidRPr="00E62952">
        <w:rPr>
          <w:lang w:val="fr-CA"/>
        </w:rPr>
        <w:t>implémente</w:t>
      </w:r>
      <w:r w:rsidR="00976F3D" w:rsidRPr="00E62952">
        <w:rPr>
          <w:lang w:val="fr-CA"/>
        </w:rPr>
        <w:t xml:space="preserve"> Materialize</w:t>
      </w:r>
      <w:r w:rsidRPr="00E62952">
        <w:rPr>
          <w:lang w:val="fr-CA"/>
        </w:rPr>
        <w:t>CSS pour le style</w:t>
      </w:r>
    </w:p>
    <w:p w:rsidR="0070237E" w:rsidRPr="00E62952" w:rsidRDefault="00810D81" w:rsidP="00725CB5">
      <w:pPr>
        <w:pStyle w:val="Heading1"/>
        <w:rPr>
          <w:lang w:val="fr-CA"/>
        </w:rPr>
      </w:pPr>
      <w:r w:rsidRPr="00E62952">
        <w:rPr>
          <w:lang w:val="fr-CA"/>
        </w:rPr>
        <w:t>Éducation</w:t>
      </w:r>
    </w:p>
    <w:p w:rsidR="0070237E" w:rsidRPr="00E62952" w:rsidRDefault="00B232F3" w:rsidP="00513EFC">
      <w:pPr>
        <w:pStyle w:val="Heading2"/>
        <w:rPr>
          <w:rStyle w:val="Emphasis"/>
          <w:lang w:val="fr-CA"/>
        </w:rPr>
      </w:pPr>
      <w:r w:rsidRPr="00E62952">
        <w:rPr>
          <w:lang w:val="fr-CA"/>
        </w:rPr>
        <w:t>Diplôme d’étude</w:t>
      </w:r>
      <w:r w:rsidR="008D1A91" w:rsidRPr="00E62952">
        <w:rPr>
          <w:lang w:val="fr-CA"/>
        </w:rPr>
        <w:t>s</w:t>
      </w:r>
      <w:r w:rsidRPr="00E62952">
        <w:rPr>
          <w:lang w:val="fr-CA"/>
        </w:rPr>
        <w:t xml:space="preserve"> collégial</w:t>
      </w:r>
      <w:r w:rsidR="008206A1" w:rsidRPr="00E62952">
        <w:rPr>
          <w:lang w:val="fr-CA"/>
        </w:rPr>
        <w:t>es</w:t>
      </w:r>
      <w:r w:rsidR="00D6563F" w:rsidRPr="00E62952">
        <w:rPr>
          <w:lang w:val="fr-CA" w:bidi="fr-FR"/>
        </w:rPr>
        <w:tab/>
        <w:t xml:space="preserve"> </w:t>
      </w:r>
      <w:r w:rsidR="0095272C" w:rsidRPr="00E62952">
        <w:rPr>
          <w:lang w:val="fr-CA" w:bidi="fr-FR"/>
        </w:rPr>
        <w:t xml:space="preserve">/ </w:t>
      </w:r>
      <w:r w:rsidRPr="00E62952">
        <w:rPr>
          <w:rStyle w:val="Emphasis"/>
          <w:lang w:val="fr-CA"/>
        </w:rPr>
        <w:t>Cégep Gérald-Godin</w:t>
      </w:r>
    </w:p>
    <w:p w:rsidR="008829CD" w:rsidRPr="00E62952" w:rsidRDefault="008829CD" w:rsidP="008829CD">
      <w:pPr>
        <w:pStyle w:val="Heading3"/>
        <w:rPr>
          <w:color w:val="FFFFFF" w:themeColor="background1"/>
          <w:lang w:val="fr-CA"/>
        </w:rPr>
      </w:pPr>
      <w:r w:rsidRPr="00E62952">
        <w:rPr>
          <w:lang w:val="fr-CA"/>
        </w:rPr>
        <w:t xml:space="preserve">2016 - </w:t>
      </w:r>
      <w:r w:rsidRPr="00E62952">
        <w:rPr>
          <w:b/>
          <w:color w:val="FFFFFF" w:themeColor="background1"/>
          <w:highlight w:val="black"/>
          <w:lang w:val="fr-CA"/>
        </w:rPr>
        <w:t>Actuel</w:t>
      </w:r>
    </w:p>
    <w:p w:rsidR="0070237E" w:rsidRPr="00E62952" w:rsidRDefault="005176DE" w:rsidP="0070237E">
      <w:pPr>
        <w:rPr>
          <w:lang w:val="fr-CA"/>
        </w:rPr>
      </w:pPr>
      <w:r w:rsidRPr="00E62952">
        <w:rPr>
          <w:lang w:val="fr-CA"/>
        </w:rPr>
        <w:t xml:space="preserve">Diplôme </w:t>
      </w:r>
      <w:r w:rsidR="00A20B69" w:rsidRPr="00E62952">
        <w:rPr>
          <w:lang w:val="fr-CA"/>
        </w:rPr>
        <w:t>en techniques de</w:t>
      </w:r>
      <w:r w:rsidRPr="00E62952">
        <w:rPr>
          <w:lang w:val="fr-CA"/>
        </w:rPr>
        <w:t xml:space="preserve"> </w:t>
      </w:r>
      <w:r w:rsidR="00A20B69" w:rsidRPr="00E62952">
        <w:rPr>
          <w:lang w:val="fr-CA"/>
        </w:rPr>
        <w:t>l’</w:t>
      </w:r>
      <w:r w:rsidRPr="00E62952">
        <w:rPr>
          <w:lang w:val="fr-CA"/>
        </w:rPr>
        <w:t>informatique</w:t>
      </w:r>
    </w:p>
    <w:p w:rsidR="0070237E" w:rsidRPr="00E62952" w:rsidRDefault="008D1A91" w:rsidP="0070237E">
      <w:pPr>
        <w:pStyle w:val="Heading2"/>
        <w:rPr>
          <w:rStyle w:val="Emphasis"/>
          <w:lang w:val="fr-CA"/>
        </w:rPr>
      </w:pPr>
      <w:r w:rsidRPr="00E62952">
        <w:rPr>
          <w:lang w:val="fr-CA"/>
        </w:rPr>
        <w:t>Diplôme d’études secondaire</w:t>
      </w:r>
      <w:r w:rsidR="000C0A1A" w:rsidRPr="00E62952">
        <w:rPr>
          <w:lang w:val="fr-CA"/>
        </w:rPr>
        <w:t>s</w:t>
      </w:r>
      <w:r w:rsidR="000C0A1A" w:rsidRPr="00E62952">
        <w:rPr>
          <w:lang w:val="fr-CA" w:bidi="fr-FR"/>
        </w:rPr>
        <w:t xml:space="preserve"> </w:t>
      </w:r>
      <w:r w:rsidR="0095272C" w:rsidRPr="00E62952">
        <w:rPr>
          <w:lang w:val="fr-CA" w:bidi="fr-FR"/>
        </w:rPr>
        <w:t xml:space="preserve">/ </w:t>
      </w:r>
      <w:r w:rsidRPr="00E62952">
        <w:rPr>
          <w:rStyle w:val="Emphasis"/>
          <w:lang w:val="fr-CA"/>
        </w:rPr>
        <w:t>Dorval-Jean-XXIII</w:t>
      </w:r>
    </w:p>
    <w:p w:rsidR="008829CD" w:rsidRPr="00E62952" w:rsidRDefault="008829CD" w:rsidP="008829CD">
      <w:pPr>
        <w:pStyle w:val="Heading3"/>
        <w:rPr>
          <w:lang w:val="fr-CA"/>
        </w:rPr>
      </w:pPr>
      <w:r w:rsidRPr="00E62952">
        <w:rPr>
          <w:lang w:val="fr-CA"/>
        </w:rPr>
        <w:t>2010 - 2015</w:t>
      </w:r>
    </w:p>
    <w:p w:rsidR="0070237E" w:rsidRPr="00E62952" w:rsidRDefault="005176DE" w:rsidP="0070237E">
      <w:pPr>
        <w:rPr>
          <w:lang w:val="fr-CA"/>
        </w:rPr>
      </w:pPr>
      <w:r w:rsidRPr="00E62952">
        <w:rPr>
          <w:lang w:val="fr-CA"/>
        </w:rPr>
        <w:t>Diplôme d’études secondaire</w:t>
      </w:r>
      <w:r w:rsidR="000C0A1A" w:rsidRPr="00E62952">
        <w:rPr>
          <w:lang w:val="fr-CA"/>
        </w:rPr>
        <w:t>s</w:t>
      </w:r>
      <w:r w:rsidRPr="00E62952">
        <w:rPr>
          <w:lang w:val="fr-CA"/>
        </w:rPr>
        <w:t xml:space="preserve"> avec concentration en programme d’éducation internationale (PÉI)</w:t>
      </w:r>
    </w:p>
    <w:p w:rsidR="00BC7376" w:rsidRPr="00E62952" w:rsidRDefault="006A7436" w:rsidP="00BC7376">
      <w:pPr>
        <w:rPr>
          <w:b/>
          <w:i/>
          <w:lang w:val="fr-CA"/>
        </w:rPr>
      </w:pPr>
      <w:r w:rsidRPr="00E62952">
        <w:rPr>
          <w:b/>
          <w:color w:val="auto"/>
          <w:lang w:val="fr-CA"/>
        </w:rPr>
        <w:t>P.-S.</w:t>
      </w:r>
      <w:r w:rsidRPr="00E62952">
        <w:rPr>
          <w:lang w:val="fr-CA"/>
        </w:rPr>
        <w:t xml:space="preserve"> – Pour plus de renseignements, veuillez visiter mon cv en ligne au </w:t>
      </w:r>
      <w:r w:rsidRPr="00E62952">
        <w:rPr>
          <w:b/>
          <w:i/>
          <w:lang w:val="fr-CA"/>
        </w:rPr>
        <w:t>www.codingwiz.tk</w:t>
      </w:r>
      <w:r w:rsidRPr="00E62952">
        <w:rPr>
          <w:lang w:val="fr-CA"/>
        </w:rPr>
        <w:t xml:space="preserve"> ou sur github au </w:t>
      </w:r>
      <w:r w:rsidRPr="00E62952">
        <w:rPr>
          <w:b/>
          <w:i/>
          <w:lang w:val="fr-CA"/>
        </w:rPr>
        <w:t>www.github.com/codingwiz</w:t>
      </w:r>
    </w:p>
    <w:sectPr w:rsidR="00BC7376" w:rsidRPr="00E62952" w:rsidSect="00FD6318">
      <w:pgSz w:w="11906" w:h="16838" w:code="9"/>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D1E" w:rsidRDefault="00402D1E" w:rsidP="00725803">
      <w:pPr>
        <w:spacing w:after="0"/>
      </w:pPr>
      <w:r>
        <w:separator/>
      </w:r>
    </w:p>
  </w:endnote>
  <w:endnote w:type="continuationSeparator" w:id="0">
    <w:p w:rsidR="00402D1E" w:rsidRDefault="00402D1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altName w:val="Sitka Small"/>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D1E" w:rsidRDefault="00402D1E" w:rsidP="00725803">
      <w:pPr>
        <w:spacing w:after="0"/>
      </w:pPr>
      <w:r>
        <w:separator/>
      </w:r>
    </w:p>
  </w:footnote>
  <w:footnote w:type="continuationSeparator" w:id="0">
    <w:p w:rsidR="00402D1E" w:rsidRDefault="00402D1E"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BC3995"/>
    <w:multiLevelType w:val="hybridMultilevel"/>
    <w:tmpl w:val="769CB626"/>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1D8079A8"/>
    <w:multiLevelType w:val="hybridMultilevel"/>
    <w:tmpl w:val="CB9A8D4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95A0D41"/>
    <w:multiLevelType w:val="hybridMultilevel"/>
    <w:tmpl w:val="49B07C3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6D563842"/>
    <w:multiLevelType w:val="hybridMultilevel"/>
    <w:tmpl w:val="EE3C0966"/>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1"/>
  </w:num>
  <w:num w:numId="2">
    <w:abstractNumId w:val="7"/>
  </w:num>
  <w:num w:numId="3">
    <w:abstractNumId w:val="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5"/>
  </w:num>
  <w:num w:numId="8">
    <w:abstractNumId w:val="4"/>
  </w:num>
  <w:num w:numId="9">
    <w:abstractNumId w:val="3"/>
  </w:num>
  <w:num w:numId="10">
    <w:abstractNumId w:val="2"/>
  </w:num>
  <w:num w:numId="11">
    <w:abstractNumId w:val="1"/>
  </w:num>
  <w:num w:numId="12">
    <w:abstractNumId w:val="0"/>
  </w:num>
  <w:num w:numId="13">
    <w:abstractNumId w:val="14"/>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95"/>
    <w:rsid w:val="00025E77"/>
    <w:rsid w:val="00027312"/>
    <w:rsid w:val="00055330"/>
    <w:rsid w:val="000645F2"/>
    <w:rsid w:val="00067CB3"/>
    <w:rsid w:val="00076222"/>
    <w:rsid w:val="00082F03"/>
    <w:rsid w:val="000835A0"/>
    <w:rsid w:val="000934A2"/>
    <w:rsid w:val="000C0A1A"/>
    <w:rsid w:val="000F6416"/>
    <w:rsid w:val="001027EC"/>
    <w:rsid w:val="001177E3"/>
    <w:rsid w:val="001214EA"/>
    <w:rsid w:val="00164AF9"/>
    <w:rsid w:val="001B0955"/>
    <w:rsid w:val="001F21F5"/>
    <w:rsid w:val="002179ED"/>
    <w:rsid w:val="00227784"/>
    <w:rsid w:val="00233EE1"/>
    <w:rsid w:val="0023705D"/>
    <w:rsid w:val="00250A31"/>
    <w:rsid w:val="00250CDC"/>
    <w:rsid w:val="00251C13"/>
    <w:rsid w:val="002775EB"/>
    <w:rsid w:val="002922D0"/>
    <w:rsid w:val="0029451F"/>
    <w:rsid w:val="00306B2E"/>
    <w:rsid w:val="0031159F"/>
    <w:rsid w:val="00340B03"/>
    <w:rsid w:val="00380AE7"/>
    <w:rsid w:val="003A6943"/>
    <w:rsid w:val="00402D1E"/>
    <w:rsid w:val="00410BA2"/>
    <w:rsid w:val="00432162"/>
    <w:rsid w:val="00434074"/>
    <w:rsid w:val="0043482C"/>
    <w:rsid w:val="00450EB2"/>
    <w:rsid w:val="00463C3B"/>
    <w:rsid w:val="00472A30"/>
    <w:rsid w:val="004926D2"/>
    <w:rsid w:val="004937AE"/>
    <w:rsid w:val="004E2970"/>
    <w:rsid w:val="004F526C"/>
    <w:rsid w:val="005026DD"/>
    <w:rsid w:val="00513EFC"/>
    <w:rsid w:val="005176DE"/>
    <w:rsid w:val="0052113B"/>
    <w:rsid w:val="005315A1"/>
    <w:rsid w:val="005404D8"/>
    <w:rsid w:val="00562193"/>
    <w:rsid w:val="00564951"/>
    <w:rsid w:val="00573BF9"/>
    <w:rsid w:val="005A4A49"/>
    <w:rsid w:val="005B1D68"/>
    <w:rsid w:val="005C19AA"/>
    <w:rsid w:val="005C3566"/>
    <w:rsid w:val="00611B37"/>
    <w:rsid w:val="006252B4"/>
    <w:rsid w:val="006323D3"/>
    <w:rsid w:val="00643031"/>
    <w:rsid w:val="00646BA2"/>
    <w:rsid w:val="00675EA0"/>
    <w:rsid w:val="006871F0"/>
    <w:rsid w:val="00694631"/>
    <w:rsid w:val="00696A3F"/>
    <w:rsid w:val="006A7436"/>
    <w:rsid w:val="006B1CC5"/>
    <w:rsid w:val="006B7B4E"/>
    <w:rsid w:val="006C08A0"/>
    <w:rsid w:val="006C47D8"/>
    <w:rsid w:val="006D2D08"/>
    <w:rsid w:val="006E3766"/>
    <w:rsid w:val="006F26A2"/>
    <w:rsid w:val="0070237E"/>
    <w:rsid w:val="0072230A"/>
    <w:rsid w:val="00725803"/>
    <w:rsid w:val="00725CB5"/>
    <w:rsid w:val="007269E9"/>
    <w:rsid w:val="00727CE8"/>
    <w:rsid w:val="007307A3"/>
    <w:rsid w:val="0074062C"/>
    <w:rsid w:val="00752315"/>
    <w:rsid w:val="00754B30"/>
    <w:rsid w:val="00810D81"/>
    <w:rsid w:val="008206A1"/>
    <w:rsid w:val="00857E6B"/>
    <w:rsid w:val="00873744"/>
    <w:rsid w:val="008829CD"/>
    <w:rsid w:val="008854B2"/>
    <w:rsid w:val="008968C4"/>
    <w:rsid w:val="008D1A91"/>
    <w:rsid w:val="008D7C1C"/>
    <w:rsid w:val="008F14B0"/>
    <w:rsid w:val="0092291B"/>
    <w:rsid w:val="00932D92"/>
    <w:rsid w:val="00937721"/>
    <w:rsid w:val="009427CB"/>
    <w:rsid w:val="0095272C"/>
    <w:rsid w:val="00972024"/>
    <w:rsid w:val="00976F3D"/>
    <w:rsid w:val="009E7D0C"/>
    <w:rsid w:val="009F04D2"/>
    <w:rsid w:val="009F2BA7"/>
    <w:rsid w:val="009F6DA0"/>
    <w:rsid w:val="00A01182"/>
    <w:rsid w:val="00A20B69"/>
    <w:rsid w:val="00A5402D"/>
    <w:rsid w:val="00AB3329"/>
    <w:rsid w:val="00AB452C"/>
    <w:rsid w:val="00AD13CB"/>
    <w:rsid w:val="00AD3FD8"/>
    <w:rsid w:val="00B20A07"/>
    <w:rsid w:val="00B232F3"/>
    <w:rsid w:val="00B370A8"/>
    <w:rsid w:val="00B53D0C"/>
    <w:rsid w:val="00B56841"/>
    <w:rsid w:val="00BB3767"/>
    <w:rsid w:val="00BC7376"/>
    <w:rsid w:val="00BD669A"/>
    <w:rsid w:val="00BE7C78"/>
    <w:rsid w:val="00C0565E"/>
    <w:rsid w:val="00C12731"/>
    <w:rsid w:val="00C13F2B"/>
    <w:rsid w:val="00C3433D"/>
    <w:rsid w:val="00C43D65"/>
    <w:rsid w:val="00C5676C"/>
    <w:rsid w:val="00C84833"/>
    <w:rsid w:val="00C9044F"/>
    <w:rsid w:val="00CF6F7F"/>
    <w:rsid w:val="00D2420D"/>
    <w:rsid w:val="00D24D1D"/>
    <w:rsid w:val="00D30382"/>
    <w:rsid w:val="00D413F9"/>
    <w:rsid w:val="00D446DA"/>
    <w:rsid w:val="00D44E50"/>
    <w:rsid w:val="00D6563F"/>
    <w:rsid w:val="00D90060"/>
    <w:rsid w:val="00D92B95"/>
    <w:rsid w:val="00D9520A"/>
    <w:rsid w:val="00DA6A3C"/>
    <w:rsid w:val="00DB00D3"/>
    <w:rsid w:val="00DB61E2"/>
    <w:rsid w:val="00E03F71"/>
    <w:rsid w:val="00E154B5"/>
    <w:rsid w:val="00E232F0"/>
    <w:rsid w:val="00E30B82"/>
    <w:rsid w:val="00E52791"/>
    <w:rsid w:val="00E62952"/>
    <w:rsid w:val="00E83195"/>
    <w:rsid w:val="00EA23A1"/>
    <w:rsid w:val="00EA7213"/>
    <w:rsid w:val="00EB5ED8"/>
    <w:rsid w:val="00EF0CA2"/>
    <w:rsid w:val="00F00A4F"/>
    <w:rsid w:val="00F23695"/>
    <w:rsid w:val="00F33CD8"/>
    <w:rsid w:val="00F66AAA"/>
    <w:rsid w:val="00F774D7"/>
    <w:rsid w:val="00F8740D"/>
    <w:rsid w:val="00FB1DE5"/>
    <w:rsid w:val="00FD1DE2"/>
    <w:rsid w:val="00FD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2494E-43A8-45B0-ADC9-4EA729A9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ordonnes">
    <w:name w:val="Coordonnées"/>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nes">
    <w:name w:val="Icône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1286">
      <w:bodyDiv w:val="1"/>
      <w:marLeft w:val="0"/>
      <w:marRight w:val="0"/>
      <w:marTop w:val="0"/>
      <w:marBottom w:val="0"/>
      <w:divBdr>
        <w:top w:val="none" w:sz="0" w:space="0" w:color="auto"/>
        <w:left w:val="none" w:sz="0" w:space="0" w:color="auto"/>
        <w:bottom w:val="none" w:sz="0" w:space="0" w:color="auto"/>
        <w:right w:val="none" w:sz="0" w:space="0" w:color="auto"/>
      </w:divBdr>
    </w:div>
    <w:div w:id="89741024">
      <w:bodyDiv w:val="1"/>
      <w:marLeft w:val="0"/>
      <w:marRight w:val="0"/>
      <w:marTop w:val="0"/>
      <w:marBottom w:val="0"/>
      <w:divBdr>
        <w:top w:val="none" w:sz="0" w:space="0" w:color="auto"/>
        <w:left w:val="none" w:sz="0" w:space="0" w:color="auto"/>
        <w:bottom w:val="none" w:sz="0" w:space="0" w:color="auto"/>
        <w:right w:val="none" w:sz="0" w:space="0" w:color="auto"/>
      </w:divBdr>
    </w:div>
    <w:div w:id="125897945">
      <w:bodyDiv w:val="1"/>
      <w:marLeft w:val="0"/>
      <w:marRight w:val="0"/>
      <w:marTop w:val="0"/>
      <w:marBottom w:val="0"/>
      <w:divBdr>
        <w:top w:val="none" w:sz="0" w:space="0" w:color="auto"/>
        <w:left w:val="none" w:sz="0" w:space="0" w:color="auto"/>
        <w:bottom w:val="none" w:sz="0" w:space="0" w:color="auto"/>
        <w:right w:val="none" w:sz="0" w:space="0" w:color="auto"/>
      </w:divBdr>
    </w:div>
    <w:div w:id="182524186">
      <w:bodyDiv w:val="1"/>
      <w:marLeft w:val="0"/>
      <w:marRight w:val="0"/>
      <w:marTop w:val="0"/>
      <w:marBottom w:val="0"/>
      <w:divBdr>
        <w:top w:val="none" w:sz="0" w:space="0" w:color="auto"/>
        <w:left w:val="none" w:sz="0" w:space="0" w:color="auto"/>
        <w:bottom w:val="none" w:sz="0" w:space="0" w:color="auto"/>
        <w:right w:val="none" w:sz="0" w:space="0" w:color="auto"/>
      </w:divBdr>
    </w:div>
    <w:div w:id="293486745">
      <w:bodyDiv w:val="1"/>
      <w:marLeft w:val="0"/>
      <w:marRight w:val="0"/>
      <w:marTop w:val="0"/>
      <w:marBottom w:val="0"/>
      <w:divBdr>
        <w:top w:val="none" w:sz="0" w:space="0" w:color="auto"/>
        <w:left w:val="none" w:sz="0" w:space="0" w:color="auto"/>
        <w:bottom w:val="none" w:sz="0" w:space="0" w:color="auto"/>
        <w:right w:val="none" w:sz="0" w:space="0" w:color="auto"/>
      </w:divBdr>
      <w:divsChild>
        <w:div w:id="638850123">
          <w:marLeft w:val="0"/>
          <w:marRight w:val="0"/>
          <w:marTop w:val="0"/>
          <w:marBottom w:val="0"/>
          <w:divBdr>
            <w:top w:val="none" w:sz="0" w:space="0" w:color="auto"/>
            <w:left w:val="none" w:sz="0" w:space="0" w:color="auto"/>
            <w:bottom w:val="none" w:sz="0" w:space="0" w:color="auto"/>
            <w:right w:val="none" w:sz="0" w:space="0" w:color="auto"/>
          </w:divBdr>
          <w:divsChild>
            <w:div w:id="8601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054">
      <w:bodyDiv w:val="1"/>
      <w:marLeft w:val="0"/>
      <w:marRight w:val="0"/>
      <w:marTop w:val="0"/>
      <w:marBottom w:val="0"/>
      <w:divBdr>
        <w:top w:val="none" w:sz="0" w:space="0" w:color="auto"/>
        <w:left w:val="none" w:sz="0" w:space="0" w:color="auto"/>
        <w:bottom w:val="none" w:sz="0" w:space="0" w:color="auto"/>
        <w:right w:val="none" w:sz="0" w:space="0" w:color="auto"/>
      </w:divBdr>
    </w:div>
    <w:div w:id="383334080">
      <w:bodyDiv w:val="1"/>
      <w:marLeft w:val="0"/>
      <w:marRight w:val="0"/>
      <w:marTop w:val="0"/>
      <w:marBottom w:val="0"/>
      <w:divBdr>
        <w:top w:val="none" w:sz="0" w:space="0" w:color="auto"/>
        <w:left w:val="none" w:sz="0" w:space="0" w:color="auto"/>
        <w:bottom w:val="none" w:sz="0" w:space="0" w:color="auto"/>
        <w:right w:val="none" w:sz="0" w:space="0" w:color="auto"/>
      </w:divBdr>
    </w:div>
    <w:div w:id="385302419">
      <w:bodyDiv w:val="1"/>
      <w:marLeft w:val="0"/>
      <w:marRight w:val="0"/>
      <w:marTop w:val="0"/>
      <w:marBottom w:val="0"/>
      <w:divBdr>
        <w:top w:val="none" w:sz="0" w:space="0" w:color="auto"/>
        <w:left w:val="none" w:sz="0" w:space="0" w:color="auto"/>
        <w:bottom w:val="none" w:sz="0" w:space="0" w:color="auto"/>
        <w:right w:val="none" w:sz="0" w:space="0" w:color="auto"/>
      </w:divBdr>
    </w:div>
    <w:div w:id="484055504">
      <w:bodyDiv w:val="1"/>
      <w:marLeft w:val="0"/>
      <w:marRight w:val="0"/>
      <w:marTop w:val="0"/>
      <w:marBottom w:val="0"/>
      <w:divBdr>
        <w:top w:val="none" w:sz="0" w:space="0" w:color="auto"/>
        <w:left w:val="none" w:sz="0" w:space="0" w:color="auto"/>
        <w:bottom w:val="none" w:sz="0" w:space="0" w:color="auto"/>
        <w:right w:val="none" w:sz="0" w:space="0" w:color="auto"/>
      </w:divBdr>
    </w:div>
    <w:div w:id="525024965">
      <w:bodyDiv w:val="1"/>
      <w:marLeft w:val="0"/>
      <w:marRight w:val="0"/>
      <w:marTop w:val="0"/>
      <w:marBottom w:val="0"/>
      <w:divBdr>
        <w:top w:val="none" w:sz="0" w:space="0" w:color="auto"/>
        <w:left w:val="none" w:sz="0" w:space="0" w:color="auto"/>
        <w:bottom w:val="none" w:sz="0" w:space="0" w:color="auto"/>
        <w:right w:val="none" w:sz="0" w:space="0" w:color="auto"/>
      </w:divBdr>
    </w:div>
    <w:div w:id="545915248">
      <w:bodyDiv w:val="1"/>
      <w:marLeft w:val="0"/>
      <w:marRight w:val="0"/>
      <w:marTop w:val="0"/>
      <w:marBottom w:val="0"/>
      <w:divBdr>
        <w:top w:val="none" w:sz="0" w:space="0" w:color="auto"/>
        <w:left w:val="none" w:sz="0" w:space="0" w:color="auto"/>
        <w:bottom w:val="none" w:sz="0" w:space="0" w:color="auto"/>
        <w:right w:val="none" w:sz="0" w:space="0" w:color="auto"/>
      </w:divBdr>
      <w:divsChild>
        <w:div w:id="1591691817">
          <w:marLeft w:val="0"/>
          <w:marRight w:val="0"/>
          <w:marTop w:val="0"/>
          <w:marBottom w:val="0"/>
          <w:divBdr>
            <w:top w:val="none" w:sz="0" w:space="0" w:color="auto"/>
            <w:left w:val="none" w:sz="0" w:space="0" w:color="auto"/>
            <w:bottom w:val="none" w:sz="0" w:space="0" w:color="auto"/>
            <w:right w:val="none" w:sz="0" w:space="0" w:color="auto"/>
          </w:divBdr>
          <w:divsChild>
            <w:div w:id="6868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882">
      <w:bodyDiv w:val="1"/>
      <w:marLeft w:val="0"/>
      <w:marRight w:val="0"/>
      <w:marTop w:val="0"/>
      <w:marBottom w:val="0"/>
      <w:divBdr>
        <w:top w:val="none" w:sz="0" w:space="0" w:color="auto"/>
        <w:left w:val="none" w:sz="0" w:space="0" w:color="auto"/>
        <w:bottom w:val="none" w:sz="0" w:space="0" w:color="auto"/>
        <w:right w:val="none" w:sz="0" w:space="0" w:color="auto"/>
      </w:divBdr>
    </w:div>
    <w:div w:id="556598945">
      <w:bodyDiv w:val="1"/>
      <w:marLeft w:val="0"/>
      <w:marRight w:val="0"/>
      <w:marTop w:val="0"/>
      <w:marBottom w:val="0"/>
      <w:divBdr>
        <w:top w:val="none" w:sz="0" w:space="0" w:color="auto"/>
        <w:left w:val="none" w:sz="0" w:space="0" w:color="auto"/>
        <w:bottom w:val="none" w:sz="0" w:space="0" w:color="auto"/>
        <w:right w:val="none" w:sz="0" w:space="0" w:color="auto"/>
      </w:divBdr>
    </w:div>
    <w:div w:id="708652679">
      <w:bodyDiv w:val="1"/>
      <w:marLeft w:val="0"/>
      <w:marRight w:val="0"/>
      <w:marTop w:val="0"/>
      <w:marBottom w:val="0"/>
      <w:divBdr>
        <w:top w:val="none" w:sz="0" w:space="0" w:color="auto"/>
        <w:left w:val="none" w:sz="0" w:space="0" w:color="auto"/>
        <w:bottom w:val="none" w:sz="0" w:space="0" w:color="auto"/>
        <w:right w:val="none" w:sz="0" w:space="0" w:color="auto"/>
      </w:divBdr>
      <w:divsChild>
        <w:div w:id="1967274519">
          <w:marLeft w:val="0"/>
          <w:marRight w:val="0"/>
          <w:marTop w:val="0"/>
          <w:marBottom w:val="0"/>
          <w:divBdr>
            <w:top w:val="none" w:sz="0" w:space="0" w:color="auto"/>
            <w:left w:val="none" w:sz="0" w:space="0" w:color="auto"/>
            <w:bottom w:val="none" w:sz="0" w:space="0" w:color="auto"/>
            <w:right w:val="none" w:sz="0" w:space="0" w:color="auto"/>
          </w:divBdr>
        </w:div>
      </w:divsChild>
    </w:div>
    <w:div w:id="765464028">
      <w:bodyDiv w:val="1"/>
      <w:marLeft w:val="0"/>
      <w:marRight w:val="0"/>
      <w:marTop w:val="0"/>
      <w:marBottom w:val="0"/>
      <w:divBdr>
        <w:top w:val="none" w:sz="0" w:space="0" w:color="auto"/>
        <w:left w:val="none" w:sz="0" w:space="0" w:color="auto"/>
        <w:bottom w:val="none" w:sz="0" w:space="0" w:color="auto"/>
        <w:right w:val="none" w:sz="0" w:space="0" w:color="auto"/>
      </w:divBdr>
    </w:div>
    <w:div w:id="820268695">
      <w:bodyDiv w:val="1"/>
      <w:marLeft w:val="0"/>
      <w:marRight w:val="0"/>
      <w:marTop w:val="0"/>
      <w:marBottom w:val="0"/>
      <w:divBdr>
        <w:top w:val="none" w:sz="0" w:space="0" w:color="auto"/>
        <w:left w:val="none" w:sz="0" w:space="0" w:color="auto"/>
        <w:bottom w:val="none" w:sz="0" w:space="0" w:color="auto"/>
        <w:right w:val="none" w:sz="0" w:space="0" w:color="auto"/>
      </w:divBdr>
    </w:div>
    <w:div w:id="821313015">
      <w:bodyDiv w:val="1"/>
      <w:marLeft w:val="0"/>
      <w:marRight w:val="0"/>
      <w:marTop w:val="0"/>
      <w:marBottom w:val="0"/>
      <w:divBdr>
        <w:top w:val="none" w:sz="0" w:space="0" w:color="auto"/>
        <w:left w:val="none" w:sz="0" w:space="0" w:color="auto"/>
        <w:bottom w:val="none" w:sz="0" w:space="0" w:color="auto"/>
        <w:right w:val="none" w:sz="0" w:space="0" w:color="auto"/>
      </w:divBdr>
      <w:divsChild>
        <w:div w:id="931089605">
          <w:marLeft w:val="0"/>
          <w:marRight w:val="0"/>
          <w:marTop w:val="0"/>
          <w:marBottom w:val="0"/>
          <w:divBdr>
            <w:top w:val="none" w:sz="0" w:space="0" w:color="auto"/>
            <w:left w:val="none" w:sz="0" w:space="0" w:color="auto"/>
            <w:bottom w:val="none" w:sz="0" w:space="0" w:color="auto"/>
            <w:right w:val="none" w:sz="0" w:space="0" w:color="auto"/>
          </w:divBdr>
        </w:div>
      </w:divsChild>
    </w:div>
    <w:div w:id="823132561">
      <w:bodyDiv w:val="1"/>
      <w:marLeft w:val="0"/>
      <w:marRight w:val="0"/>
      <w:marTop w:val="0"/>
      <w:marBottom w:val="0"/>
      <w:divBdr>
        <w:top w:val="none" w:sz="0" w:space="0" w:color="auto"/>
        <w:left w:val="none" w:sz="0" w:space="0" w:color="auto"/>
        <w:bottom w:val="none" w:sz="0" w:space="0" w:color="auto"/>
        <w:right w:val="none" w:sz="0" w:space="0" w:color="auto"/>
      </w:divBdr>
    </w:div>
    <w:div w:id="855508666">
      <w:bodyDiv w:val="1"/>
      <w:marLeft w:val="0"/>
      <w:marRight w:val="0"/>
      <w:marTop w:val="0"/>
      <w:marBottom w:val="0"/>
      <w:divBdr>
        <w:top w:val="none" w:sz="0" w:space="0" w:color="auto"/>
        <w:left w:val="none" w:sz="0" w:space="0" w:color="auto"/>
        <w:bottom w:val="none" w:sz="0" w:space="0" w:color="auto"/>
        <w:right w:val="none" w:sz="0" w:space="0" w:color="auto"/>
      </w:divBdr>
    </w:div>
    <w:div w:id="934364432">
      <w:bodyDiv w:val="1"/>
      <w:marLeft w:val="0"/>
      <w:marRight w:val="0"/>
      <w:marTop w:val="0"/>
      <w:marBottom w:val="0"/>
      <w:divBdr>
        <w:top w:val="none" w:sz="0" w:space="0" w:color="auto"/>
        <w:left w:val="none" w:sz="0" w:space="0" w:color="auto"/>
        <w:bottom w:val="none" w:sz="0" w:space="0" w:color="auto"/>
        <w:right w:val="none" w:sz="0" w:space="0" w:color="auto"/>
      </w:divBdr>
    </w:div>
    <w:div w:id="970018542">
      <w:bodyDiv w:val="1"/>
      <w:marLeft w:val="0"/>
      <w:marRight w:val="0"/>
      <w:marTop w:val="0"/>
      <w:marBottom w:val="0"/>
      <w:divBdr>
        <w:top w:val="none" w:sz="0" w:space="0" w:color="auto"/>
        <w:left w:val="none" w:sz="0" w:space="0" w:color="auto"/>
        <w:bottom w:val="none" w:sz="0" w:space="0" w:color="auto"/>
        <w:right w:val="none" w:sz="0" w:space="0" w:color="auto"/>
      </w:divBdr>
    </w:div>
    <w:div w:id="1537891880">
      <w:bodyDiv w:val="1"/>
      <w:marLeft w:val="0"/>
      <w:marRight w:val="0"/>
      <w:marTop w:val="0"/>
      <w:marBottom w:val="0"/>
      <w:divBdr>
        <w:top w:val="none" w:sz="0" w:space="0" w:color="auto"/>
        <w:left w:val="none" w:sz="0" w:space="0" w:color="auto"/>
        <w:bottom w:val="none" w:sz="0" w:space="0" w:color="auto"/>
        <w:right w:val="none" w:sz="0" w:space="0" w:color="auto"/>
      </w:divBdr>
      <w:divsChild>
        <w:div w:id="1651867225">
          <w:marLeft w:val="0"/>
          <w:marRight w:val="0"/>
          <w:marTop w:val="0"/>
          <w:marBottom w:val="0"/>
          <w:divBdr>
            <w:top w:val="none" w:sz="0" w:space="0" w:color="auto"/>
            <w:left w:val="none" w:sz="0" w:space="0" w:color="auto"/>
            <w:bottom w:val="none" w:sz="0" w:space="0" w:color="auto"/>
            <w:right w:val="none" w:sz="0" w:space="0" w:color="auto"/>
          </w:divBdr>
        </w:div>
      </w:divsChild>
    </w:div>
    <w:div w:id="1563978212">
      <w:bodyDiv w:val="1"/>
      <w:marLeft w:val="0"/>
      <w:marRight w:val="0"/>
      <w:marTop w:val="0"/>
      <w:marBottom w:val="0"/>
      <w:divBdr>
        <w:top w:val="none" w:sz="0" w:space="0" w:color="auto"/>
        <w:left w:val="none" w:sz="0" w:space="0" w:color="auto"/>
        <w:bottom w:val="none" w:sz="0" w:space="0" w:color="auto"/>
        <w:right w:val="none" w:sz="0" w:space="0" w:color="auto"/>
      </w:divBdr>
    </w:div>
    <w:div w:id="1581988462">
      <w:bodyDiv w:val="1"/>
      <w:marLeft w:val="0"/>
      <w:marRight w:val="0"/>
      <w:marTop w:val="0"/>
      <w:marBottom w:val="0"/>
      <w:divBdr>
        <w:top w:val="none" w:sz="0" w:space="0" w:color="auto"/>
        <w:left w:val="none" w:sz="0" w:space="0" w:color="auto"/>
        <w:bottom w:val="none" w:sz="0" w:space="0" w:color="auto"/>
        <w:right w:val="none" w:sz="0" w:space="0" w:color="auto"/>
      </w:divBdr>
    </w:div>
    <w:div w:id="1817993815">
      <w:bodyDiv w:val="1"/>
      <w:marLeft w:val="0"/>
      <w:marRight w:val="0"/>
      <w:marTop w:val="0"/>
      <w:marBottom w:val="0"/>
      <w:divBdr>
        <w:top w:val="none" w:sz="0" w:space="0" w:color="auto"/>
        <w:left w:val="none" w:sz="0" w:space="0" w:color="auto"/>
        <w:bottom w:val="none" w:sz="0" w:space="0" w:color="auto"/>
        <w:right w:val="none" w:sz="0" w:space="0" w:color="auto"/>
      </w:divBdr>
    </w:div>
    <w:div w:id="1826821587">
      <w:bodyDiv w:val="1"/>
      <w:marLeft w:val="0"/>
      <w:marRight w:val="0"/>
      <w:marTop w:val="0"/>
      <w:marBottom w:val="0"/>
      <w:divBdr>
        <w:top w:val="none" w:sz="0" w:space="0" w:color="auto"/>
        <w:left w:val="none" w:sz="0" w:space="0" w:color="auto"/>
        <w:bottom w:val="none" w:sz="0" w:space="0" w:color="auto"/>
        <w:right w:val="none" w:sz="0" w:space="0" w:color="auto"/>
      </w:divBdr>
    </w:div>
    <w:div w:id="1851412887">
      <w:bodyDiv w:val="1"/>
      <w:marLeft w:val="0"/>
      <w:marRight w:val="0"/>
      <w:marTop w:val="0"/>
      <w:marBottom w:val="0"/>
      <w:divBdr>
        <w:top w:val="none" w:sz="0" w:space="0" w:color="auto"/>
        <w:left w:val="none" w:sz="0" w:space="0" w:color="auto"/>
        <w:bottom w:val="none" w:sz="0" w:space="0" w:color="auto"/>
        <w:right w:val="none" w:sz="0" w:space="0" w:color="auto"/>
      </w:divBdr>
      <w:divsChild>
        <w:div w:id="1271863337">
          <w:marLeft w:val="0"/>
          <w:marRight w:val="0"/>
          <w:marTop w:val="0"/>
          <w:marBottom w:val="0"/>
          <w:divBdr>
            <w:top w:val="none" w:sz="0" w:space="0" w:color="auto"/>
            <w:left w:val="none" w:sz="0" w:space="0" w:color="auto"/>
            <w:bottom w:val="none" w:sz="0" w:space="0" w:color="auto"/>
            <w:right w:val="none" w:sz="0" w:space="0" w:color="auto"/>
          </w:divBdr>
        </w:div>
      </w:divsChild>
    </w:div>
    <w:div w:id="1970167320">
      <w:bodyDiv w:val="1"/>
      <w:marLeft w:val="0"/>
      <w:marRight w:val="0"/>
      <w:marTop w:val="0"/>
      <w:marBottom w:val="0"/>
      <w:divBdr>
        <w:top w:val="none" w:sz="0" w:space="0" w:color="auto"/>
        <w:left w:val="none" w:sz="0" w:space="0" w:color="auto"/>
        <w:bottom w:val="none" w:sz="0" w:space="0" w:color="auto"/>
        <w:right w:val="none" w:sz="0" w:space="0" w:color="auto"/>
      </w:divBdr>
      <w:divsChild>
        <w:div w:id="270865309">
          <w:marLeft w:val="0"/>
          <w:marRight w:val="0"/>
          <w:marTop w:val="0"/>
          <w:marBottom w:val="0"/>
          <w:divBdr>
            <w:top w:val="none" w:sz="0" w:space="0" w:color="auto"/>
            <w:left w:val="none" w:sz="0" w:space="0" w:color="auto"/>
            <w:bottom w:val="none" w:sz="0" w:space="0" w:color="auto"/>
            <w:right w:val="none" w:sz="0" w:space="0" w:color="auto"/>
          </w:divBdr>
        </w:div>
      </w:divsChild>
    </w:div>
    <w:div w:id="2017613344">
      <w:bodyDiv w:val="1"/>
      <w:marLeft w:val="0"/>
      <w:marRight w:val="0"/>
      <w:marTop w:val="0"/>
      <w:marBottom w:val="0"/>
      <w:divBdr>
        <w:top w:val="none" w:sz="0" w:space="0" w:color="auto"/>
        <w:left w:val="none" w:sz="0" w:space="0" w:color="auto"/>
        <w:bottom w:val="none" w:sz="0" w:space="0" w:color="auto"/>
        <w:right w:val="none" w:sz="0" w:space="0" w:color="auto"/>
      </w:divBdr>
      <w:divsChild>
        <w:div w:id="1536120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CV%20&#233;quilibr&#233;%20(conception%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E3FE66BF3943FB87D097E472459FDA"/>
        <w:category>
          <w:name w:val="Général"/>
          <w:gallery w:val="placeholder"/>
        </w:category>
        <w:types>
          <w:type w:val="bbPlcHdr"/>
        </w:types>
        <w:behaviors>
          <w:behavior w:val="content"/>
        </w:behaviors>
        <w:guid w:val="{7CD257F2-2B2D-4490-A1DB-3D7CA160CB07}"/>
      </w:docPartPr>
      <w:docPartBody>
        <w:p w:rsidR="00432903" w:rsidRDefault="00FE7F07">
          <w:pPr>
            <w:pStyle w:val="0DE3FE66BF3943FB87D097E472459FDA"/>
          </w:pPr>
          <w:r>
            <w:rPr>
              <w:lang w:bidi="fr-FR"/>
            </w:rPr>
            <w:t>Prénom</w:t>
          </w:r>
        </w:p>
      </w:docPartBody>
    </w:docPart>
    <w:docPart>
      <w:docPartPr>
        <w:name w:val="876A76E9AD42420182B132F21E156630"/>
        <w:category>
          <w:name w:val="Général"/>
          <w:gallery w:val="placeholder"/>
        </w:category>
        <w:types>
          <w:type w:val="bbPlcHdr"/>
        </w:types>
        <w:behaviors>
          <w:behavior w:val="content"/>
        </w:behaviors>
        <w:guid w:val="{16C7711A-B9D8-4956-9E3B-B68149DA9D25}"/>
      </w:docPartPr>
      <w:docPartBody>
        <w:p w:rsidR="00432903" w:rsidRDefault="00FE7F07">
          <w:pPr>
            <w:pStyle w:val="876A76E9AD42420182B132F21E156630"/>
          </w:pPr>
          <w:r>
            <w:rPr>
              <w:lang w:bidi="fr-FR"/>
            </w:rPr>
            <w:t>Nom</w:t>
          </w:r>
        </w:p>
      </w:docPartBody>
    </w:docPart>
    <w:docPart>
      <w:docPartPr>
        <w:name w:val="41F7969AFF2C4578A4ABBB6AD92BD590"/>
        <w:category>
          <w:name w:val="Général"/>
          <w:gallery w:val="placeholder"/>
        </w:category>
        <w:types>
          <w:type w:val="bbPlcHdr"/>
        </w:types>
        <w:behaviors>
          <w:behavior w:val="content"/>
        </w:behaviors>
        <w:guid w:val="{F1E988AA-CEC2-44AD-BAC3-39B6BD851417}"/>
      </w:docPartPr>
      <w:docPartBody>
        <w:p w:rsidR="00432903" w:rsidRDefault="00FE7F07">
          <w:pPr>
            <w:pStyle w:val="41F7969AFF2C4578A4ABBB6AD92BD590"/>
          </w:pPr>
          <w:r w:rsidRPr="009D0878">
            <w:rPr>
              <w:lang w:bidi="fr-FR"/>
            </w:rPr>
            <w:t>Adresse</w:t>
          </w:r>
        </w:p>
      </w:docPartBody>
    </w:docPart>
    <w:docPart>
      <w:docPartPr>
        <w:name w:val="374FF42547004D18B5F435E0FEC621C1"/>
        <w:category>
          <w:name w:val="Général"/>
          <w:gallery w:val="placeholder"/>
        </w:category>
        <w:types>
          <w:type w:val="bbPlcHdr"/>
        </w:types>
        <w:behaviors>
          <w:behavior w:val="content"/>
        </w:behaviors>
        <w:guid w:val="{9D6F6AB8-8FED-43B1-95F7-2158CD077A3D}"/>
      </w:docPartPr>
      <w:docPartBody>
        <w:p w:rsidR="00432903" w:rsidRDefault="00FE7F07">
          <w:pPr>
            <w:pStyle w:val="374FF42547004D18B5F435E0FEC621C1"/>
          </w:pPr>
          <w:r w:rsidRPr="009D0878">
            <w:rPr>
              <w:lang w:bidi="fr-FR"/>
            </w:rPr>
            <w:t>Téléphone</w:t>
          </w:r>
        </w:p>
      </w:docPartBody>
    </w:docPart>
    <w:docPart>
      <w:docPartPr>
        <w:name w:val="B0CF2A1F52104E3F890AE404DC2C9D10"/>
        <w:category>
          <w:name w:val="Général"/>
          <w:gallery w:val="placeholder"/>
        </w:category>
        <w:types>
          <w:type w:val="bbPlcHdr"/>
        </w:types>
        <w:behaviors>
          <w:behavior w:val="content"/>
        </w:behaviors>
        <w:guid w:val="{694A2868-FD7D-471F-9FE4-F61DD4906DF0}"/>
      </w:docPartPr>
      <w:docPartBody>
        <w:p w:rsidR="00432903" w:rsidRDefault="00FE7F07">
          <w:pPr>
            <w:pStyle w:val="B0CF2A1F52104E3F890AE404DC2C9D10"/>
          </w:pPr>
          <w:r w:rsidRPr="009D0878">
            <w:rPr>
              <w:lang w:bidi="fr-FR"/>
            </w:rPr>
            <w:t>Adresse e-mail</w:t>
          </w:r>
        </w:p>
      </w:docPartBody>
    </w:docPart>
    <w:docPart>
      <w:docPartPr>
        <w:name w:val="20B500A874374FA694E6E7EFED16C5F6"/>
        <w:category>
          <w:name w:val="Général"/>
          <w:gallery w:val="placeholder"/>
        </w:category>
        <w:types>
          <w:type w:val="bbPlcHdr"/>
        </w:types>
        <w:behaviors>
          <w:behavior w:val="content"/>
        </w:behaviors>
        <w:guid w:val="{62AA104C-E96A-45D8-A56D-2DFB96360BB6}"/>
      </w:docPartPr>
      <w:docPartBody>
        <w:p w:rsidR="00432903" w:rsidRDefault="00FE7F07">
          <w:pPr>
            <w:pStyle w:val="20B500A874374FA694E6E7EFED16C5F6"/>
          </w:pPr>
          <w:r w:rsidRPr="009D0878">
            <w:rPr>
              <w:lang w:bidi="fr-FR"/>
            </w:rPr>
            <w:t>Profil LinkedIn</w:t>
          </w:r>
        </w:p>
      </w:docPartBody>
    </w:docPart>
    <w:docPart>
      <w:docPartPr>
        <w:name w:val="E0E0B80E13F04A8086BDA302C63EC63E"/>
        <w:category>
          <w:name w:val="Général"/>
          <w:gallery w:val="placeholder"/>
        </w:category>
        <w:types>
          <w:type w:val="bbPlcHdr"/>
        </w:types>
        <w:behaviors>
          <w:behavior w:val="content"/>
        </w:behaviors>
        <w:guid w:val="{6F012D8D-2F13-4967-A186-78388B1695CD}"/>
      </w:docPartPr>
      <w:docPartBody>
        <w:p w:rsidR="00432903" w:rsidRDefault="00FE7F07">
          <w:pPr>
            <w:pStyle w:val="E0E0B80E13F04A8086BDA302C63EC63E"/>
          </w:pPr>
          <w:r w:rsidRPr="009D0878">
            <w:rPr>
              <w:lang w:bidi="fr-FR"/>
            </w:rPr>
            <w:t>Twitter/Blog/Portfolio</w:t>
          </w:r>
        </w:p>
      </w:docPartBody>
    </w:docPart>
    <w:docPart>
      <w:docPartPr>
        <w:name w:val="92217556E8614DB3B0EB51066513BF67"/>
        <w:category>
          <w:name w:val="Général"/>
          <w:gallery w:val="placeholder"/>
        </w:category>
        <w:types>
          <w:type w:val="bbPlcHdr"/>
        </w:types>
        <w:behaviors>
          <w:behavior w:val="content"/>
        </w:behaviors>
        <w:guid w:val="{3AB23941-2CAE-49E4-9C40-8D5A15E07246}"/>
      </w:docPartPr>
      <w:docPartBody>
        <w:p w:rsidR="00432903" w:rsidRDefault="00FE7F07">
          <w:pPr>
            <w:pStyle w:val="92217556E8614DB3B0EB51066513BF67"/>
          </w:pPr>
          <w:r>
            <w:rPr>
              <w:lang w:bidi="fr-FR"/>
            </w:rPr>
            <w:t>Compétences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altName w:val="Sitka Small"/>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07"/>
    <w:rsid w:val="00395224"/>
    <w:rsid w:val="00432903"/>
    <w:rsid w:val="004B6F44"/>
    <w:rsid w:val="00523ED1"/>
    <w:rsid w:val="008461ED"/>
    <w:rsid w:val="008F788C"/>
    <w:rsid w:val="00AF14AE"/>
    <w:rsid w:val="00CC7DB7"/>
    <w:rsid w:val="00D47ABB"/>
    <w:rsid w:val="00DB714F"/>
    <w:rsid w:val="00E33483"/>
    <w:rsid w:val="00FE7F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E3FE66BF3943FB87D097E472459FDA">
    <w:name w:val="0DE3FE66BF3943FB87D097E472459FDA"/>
  </w:style>
  <w:style w:type="paragraph" w:customStyle="1" w:styleId="876A76E9AD42420182B132F21E156630">
    <w:name w:val="876A76E9AD42420182B132F21E156630"/>
  </w:style>
  <w:style w:type="paragraph" w:customStyle="1" w:styleId="41F7969AFF2C4578A4ABBB6AD92BD590">
    <w:name w:val="41F7969AFF2C4578A4ABBB6AD92BD590"/>
  </w:style>
  <w:style w:type="paragraph" w:customStyle="1" w:styleId="374FF42547004D18B5F435E0FEC621C1">
    <w:name w:val="374FF42547004D18B5F435E0FEC621C1"/>
  </w:style>
  <w:style w:type="paragraph" w:customStyle="1" w:styleId="B0CF2A1F52104E3F890AE404DC2C9D10">
    <w:name w:val="B0CF2A1F52104E3F890AE404DC2C9D10"/>
  </w:style>
  <w:style w:type="paragraph" w:customStyle="1" w:styleId="20B500A874374FA694E6E7EFED16C5F6">
    <w:name w:val="20B500A874374FA694E6E7EFED16C5F6"/>
  </w:style>
  <w:style w:type="paragraph" w:customStyle="1" w:styleId="E0E0B80E13F04A8086BDA302C63EC63E">
    <w:name w:val="E0E0B80E13F04A8086BDA302C63EC63E"/>
  </w:style>
  <w:style w:type="paragraph" w:customStyle="1" w:styleId="08E240ED0AD848AE909E98E71F399A66">
    <w:name w:val="08E240ED0AD848AE909E98E71F399A66"/>
  </w:style>
  <w:style w:type="paragraph" w:customStyle="1" w:styleId="92217556E8614DB3B0EB51066513BF67">
    <w:name w:val="92217556E8614DB3B0EB51066513BF67"/>
  </w:style>
  <w:style w:type="paragraph" w:customStyle="1" w:styleId="0D0D31B48C4E4C5D833876457D36EBB1">
    <w:name w:val="0D0D31B48C4E4C5D833876457D36EBB1"/>
  </w:style>
  <w:style w:type="paragraph" w:customStyle="1" w:styleId="BC35C982C3EC440BB445FD30987D3F47">
    <w:name w:val="BC35C982C3EC440BB445FD30987D3F47"/>
  </w:style>
  <w:style w:type="paragraph" w:customStyle="1" w:styleId="B37437C2075643F1BA200F2215A845FD">
    <w:name w:val="B37437C2075643F1BA200F2215A845FD"/>
  </w:style>
  <w:style w:type="paragraph" w:customStyle="1" w:styleId="9C686DF9547A4F1BB55CA8826A0E7BA7">
    <w:name w:val="9C686DF9547A4F1BB55CA8826A0E7BA7"/>
  </w:style>
  <w:style w:type="paragraph" w:customStyle="1" w:styleId="B8CE1A81D5D046F1BFA85CBF7DC1368F">
    <w:name w:val="B8CE1A81D5D046F1BFA85CBF7DC1368F"/>
  </w:style>
  <w:style w:type="paragraph" w:customStyle="1" w:styleId="BDBC743028954F1AB0E0BB33F758EA12">
    <w:name w:val="BDBC743028954F1AB0E0BB33F758EA12"/>
  </w:style>
  <w:style w:type="paragraph" w:customStyle="1" w:styleId="75430FFD2ED34E018F978EDB4A32F186">
    <w:name w:val="75430FFD2ED34E018F978EDB4A32F186"/>
  </w:style>
  <w:style w:type="paragraph" w:customStyle="1" w:styleId="C3FE5E012FA942CA9618380B4F0BA04F">
    <w:name w:val="C3FE5E012FA942CA9618380B4F0BA04F"/>
  </w:style>
  <w:style w:type="paragraph" w:customStyle="1" w:styleId="A8E3EBDDF7064F2581F0AE49E5C7A72F">
    <w:name w:val="A8E3EBDDF7064F2581F0AE49E5C7A72F"/>
  </w:style>
  <w:style w:type="character" w:styleId="Emphasis">
    <w:name w:val="Emphasis"/>
    <w:basedOn w:val="DefaultParagraphFont"/>
    <w:uiPriority w:val="20"/>
    <w:qFormat/>
    <w:rPr>
      <w:b w:val="0"/>
      <w:i w:val="0"/>
      <w:iCs/>
      <w:color w:val="595959" w:themeColor="text1" w:themeTint="A6"/>
    </w:rPr>
  </w:style>
  <w:style w:type="paragraph" w:customStyle="1" w:styleId="BA25040253D64CC58042A1F30320AFFD">
    <w:name w:val="BA25040253D64CC58042A1F30320AFFD"/>
  </w:style>
  <w:style w:type="paragraph" w:customStyle="1" w:styleId="3A78F8E74BEE4EE2807F0B95B4BC62AD">
    <w:name w:val="3A78F8E74BEE4EE2807F0B95B4BC62AD"/>
  </w:style>
  <w:style w:type="paragraph" w:customStyle="1" w:styleId="5BA79671C0A04135B0CA4C3893BCC3AB">
    <w:name w:val="5BA79671C0A04135B0CA4C3893BCC3AB"/>
  </w:style>
  <w:style w:type="paragraph" w:customStyle="1" w:styleId="4B158DE61D3F474FAF91578B4A72F225">
    <w:name w:val="4B158DE61D3F474FAF91578B4A72F225"/>
  </w:style>
  <w:style w:type="paragraph" w:customStyle="1" w:styleId="B45B59E826A84317BF73150F6FEC439E">
    <w:name w:val="B45B59E826A84317BF73150F6FEC439E"/>
  </w:style>
  <w:style w:type="paragraph" w:customStyle="1" w:styleId="E82ED8E6C0EB45248EED37906ADD2267">
    <w:name w:val="E82ED8E6C0EB45248EED37906ADD2267"/>
  </w:style>
  <w:style w:type="paragraph" w:customStyle="1" w:styleId="55B73CA4E90E4E09A84C46493D892822">
    <w:name w:val="55B73CA4E90E4E09A84C46493D892822"/>
  </w:style>
  <w:style w:type="paragraph" w:customStyle="1" w:styleId="5DD4338CB416415FB2676AE14A13C626">
    <w:name w:val="5DD4338CB416415FB2676AE14A13C626"/>
  </w:style>
  <w:style w:type="paragraph" w:customStyle="1" w:styleId="0C07B6691F914713AF0C2331E219D7A1">
    <w:name w:val="0C07B6691F914713AF0C2331E219D7A1"/>
  </w:style>
  <w:style w:type="paragraph" w:customStyle="1" w:styleId="0B2C3C5319124A99BD501A577639BCBC">
    <w:name w:val="0B2C3C5319124A99BD501A577639BCBC"/>
  </w:style>
  <w:style w:type="paragraph" w:customStyle="1" w:styleId="545336EDAAFA47C583E3AD11C42048D8">
    <w:name w:val="545336EDAAFA47C583E3AD11C42048D8"/>
  </w:style>
  <w:style w:type="paragraph" w:customStyle="1" w:styleId="8A5551C41D2F4CC8A93144D057F4B815">
    <w:name w:val="8A5551C41D2F4CC8A93144D057F4B815"/>
  </w:style>
  <w:style w:type="paragraph" w:customStyle="1" w:styleId="EEB0E40D1595465FA39032A56AB1E63D">
    <w:name w:val="EEB0E40D1595465FA39032A56AB1E63D"/>
  </w:style>
  <w:style w:type="paragraph" w:customStyle="1" w:styleId="81562D6B253947AAA31DB9AA7382B3AE">
    <w:name w:val="81562D6B253947AAA31DB9AA7382B3AE"/>
  </w:style>
  <w:style w:type="paragraph" w:customStyle="1" w:styleId="4B137F196597481A982DA1C1F2F27534">
    <w:name w:val="4B137F196597481A982DA1C1F2F27534"/>
  </w:style>
  <w:style w:type="paragraph" w:customStyle="1" w:styleId="B28DFCF57DD24BD495A8BE9D110C2BDD">
    <w:name w:val="B28DFCF57DD24BD495A8BE9D110C2BDD"/>
  </w:style>
  <w:style w:type="paragraph" w:customStyle="1" w:styleId="56BC240A8A694947BBE325D30697AC76">
    <w:name w:val="56BC240A8A694947BBE325D30697AC76"/>
  </w:style>
  <w:style w:type="paragraph" w:customStyle="1" w:styleId="324954B1C11C4C98852529E0488EF1A1">
    <w:name w:val="324954B1C11C4C98852529E0488EF1A1"/>
  </w:style>
  <w:style w:type="paragraph" w:customStyle="1" w:styleId="F98ABE8400E74519A0E454EFA34C2B90">
    <w:name w:val="F98ABE8400E74519A0E454EFA34C2B90"/>
  </w:style>
  <w:style w:type="paragraph" w:customStyle="1" w:styleId="760D1239BE8A47199B27EEE4148C5ECC">
    <w:name w:val="760D1239BE8A47199B27EEE4148C5ECC"/>
  </w:style>
  <w:style w:type="paragraph" w:customStyle="1" w:styleId="606434C02065442980E5313143A87D05">
    <w:name w:val="606434C02065442980E5313143A87D05"/>
    <w:rsid w:val="00AF14AE"/>
  </w:style>
  <w:style w:type="paragraph" w:customStyle="1" w:styleId="0D4F615C6C544201903F370D95BDCB57">
    <w:name w:val="0D4F615C6C544201903F370D95BDCB57"/>
    <w:rsid w:val="00AF14AE"/>
  </w:style>
  <w:style w:type="paragraph" w:customStyle="1" w:styleId="1C058DA65A8E41409D6336BE7037F0BD">
    <w:name w:val="1C058DA65A8E41409D6336BE7037F0BD"/>
    <w:rsid w:val="00AF14AE"/>
  </w:style>
  <w:style w:type="paragraph" w:customStyle="1" w:styleId="15613984BE8B47A89C776368B30C8D22">
    <w:name w:val="15613984BE8B47A89C776368B30C8D22"/>
    <w:rsid w:val="00AF14AE"/>
  </w:style>
  <w:style w:type="paragraph" w:customStyle="1" w:styleId="B7573A38416C479C9AB991F3F5CE57BD">
    <w:name w:val="B7573A38416C479C9AB991F3F5CE57BD"/>
    <w:rsid w:val="00AF14AE"/>
  </w:style>
  <w:style w:type="paragraph" w:customStyle="1" w:styleId="5292984279124D6FAF9C2D897C243FA8">
    <w:name w:val="5292984279124D6FAF9C2D897C243FA8"/>
    <w:rsid w:val="00AF14AE"/>
  </w:style>
  <w:style w:type="paragraph" w:customStyle="1" w:styleId="BD0BE9CAF4C3474EBDAAEC072261DE78">
    <w:name w:val="BD0BE9CAF4C3474EBDAAEC072261DE78"/>
    <w:rsid w:val="00AF14AE"/>
  </w:style>
  <w:style w:type="paragraph" w:customStyle="1" w:styleId="4032C416CEFD4663B905D155EB4FFD38">
    <w:name w:val="4032C416CEFD4663B905D155EB4FFD38"/>
    <w:rsid w:val="00AF14AE"/>
  </w:style>
  <w:style w:type="paragraph" w:customStyle="1" w:styleId="A9EA33A183404E068C0DA64326399D94">
    <w:name w:val="A9EA33A183404E068C0DA64326399D94"/>
    <w:rsid w:val="00AF14AE"/>
  </w:style>
  <w:style w:type="paragraph" w:customStyle="1" w:styleId="80B912A41E6943A498F7B4881E7721E6">
    <w:name w:val="80B912A41E6943A498F7B4881E7721E6"/>
    <w:rsid w:val="00AF14AE"/>
  </w:style>
  <w:style w:type="paragraph" w:customStyle="1" w:styleId="F093EA16F5984EEC89820120A07BDB4A">
    <w:name w:val="F093EA16F5984EEC89820120A07BDB4A"/>
    <w:rsid w:val="00AF14AE"/>
  </w:style>
  <w:style w:type="paragraph" w:customStyle="1" w:styleId="CA5BD3E589B14492B97F51EAC8D31C50">
    <w:name w:val="CA5BD3E589B14492B97F51EAC8D31C50"/>
    <w:rsid w:val="00AF14AE"/>
  </w:style>
  <w:style w:type="paragraph" w:customStyle="1" w:styleId="C6A971372F404B7F82FC641F59681201">
    <w:name w:val="C6A971372F404B7F82FC641F59681201"/>
    <w:rsid w:val="00AF14AE"/>
  </w:style>
  <w:style w:type="paragraph" w:customStyle="1" w:styleId="B8EE9167611F43CAABDE7935D0EC983D">
    <w:name w:val="B8EE9167611F43CAABDE7935D0EC983D"/>
    <w:rsid w:val="00AF14AE"/>
  </w:style>
  <w:style w:type="paragraph" w:customStyle="1" w:styleId="7C41B9D8015F4A95BD28DF9B1447D0CC">
    <w:name w:val="7C41B9D8015F4A95BD28DF9B1447D0CC"/>
    <w:rsid w:val="00AF14AE"/>
  </w:style>
  <w:style w:type="paragraph" w:customStyle="1" w:styleId="D56F3FC2A10F4C2F80A104A0F8FDF16F">
    <w:name w:val="D56F3FC2A10F4C2F80A104A0F8FDF16F"/>
    <w:rsid w:val="00AF14AE"/>
  </w:style>
  <w:style w:type="paragraph" w:customStyle="1" w:styleId="1F2B4B9566594445B9B703D46E4D2E38">
    <w:name w:val="1F2B4B9566594445B9B703D46E4D2E38"/>
    <w:rsid w:val="00AF14AE"/>
  </w:style>
  <w:style w:type="paragraph" w:customStyle="1" w:styleId="2B73A30B390F4647B2B4CEB332FB9843">
    <w:name w:val="2B73A30B390F4647B2B4CEB332FB9843"/>
    <w:rsid w:val="00AF14AE"/>
  </w:style>
  <w:style w:type="paragraph" w:customStyle="1" w:styleId="753F02068D7E4CCF8D7FE7C9A16B44E5">
    <w:name w:val="753F02068D7E4CCF8D7FE7C9A16B44E5"/>
    <w:rsid w:val="00AF14AE"/>
  </w:style>
  <w:style w:type="paragraph" w:customStyle="1" w:styleId="8900DD34A095449F8D499C7D967DC80B">
    <w:name w:val="8900DD34A095449F8D499C7D967DC80B"/>
    <w:rsid w:val="00AF14AE"/>
  </w:style>
  <w:style w:type="paragraph" w:customStyle="1" w:styleId="150FF0A4F15D4B39825F25E7B7B6C05E">
    <w:name w:val="150FF0A4F15D4B39825F25E7B7B6C05E"/>
    <w:rsid w:val="00AF14AE"/>
  </w:style>
  <w:style w:type="paragraph" w:customStyle="1" w:styleId="F9210EFF4A314AF3A099CABA43392793">
    <w:name w:val="F9210EFF4A314AF3A099CABA43392793"/>
    <w:rsid w:val="00AF14AE"/>
  </w:style>
  <w:style w:type="paragraph" w:customStyle="1" w:styleId="4A6990F405F648D4B1CA3E23B80EE7B0">
    <w:name w:val="4A6990F405F648D4B1CA3E23B80EE7B0"/>
    <w:rsid w:val="00AF14AE"/>
  </w:style>
  <w:style w:type="paragraph" w:customStyle="1" w:styleId="32D42B2FD249443D9F84FDD2236112D0">
    <w:name w:val="32D42B2FD249443D9F84FDD2236112D0"/>
    <w:rsid w:val="00AF14AE"/>
  </w:style>
  <w:style w:type="paragraph" w:customStyle="1" w:styleId="E7FB7CB9BDC544CB864EFD486D6E481F">
    <w:name w:val="E7FB7CB9BDC544CB864EFD486D6E481F"/>
    <w:rsid w:val="00AF14AE"/>
  </w:style>
  <w:style w:type="paragraph" w:customStyle="1" w:styleId="54758563063D4F81A6A4CC2C38937B1B">
    <w:name w:val="54758563063D4F81A6A4CC2C38937B1B"/>
    <w:rsid w:val="00AF14AE"/>
  </w:style>
  <w:style w:type="paragraph" w:customStyle="1" w:styleId="1DF42D8287BC4F92B847E8E2D9D513BE">
    <w:name w:val="1DF42D8287BC4F92B847E8E2D9D513BE"/>
    <w:rsid w:val="00AF14AE"/>
  </w:style>
  <w:style w:type="paragraph" w:customStyle="1" w:styleId="D5EB8D461E7F4E4E9FAE00849819342A">
    <w:name w:val="D5EB8D461E7F4E4E9FAE00849819342A"/>
    <w:rsid w:val="00AF1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H.</Abstract>
  <CompanyAddress>4522 rue Cloverdale</CompanyAddress>
  <CompanyPhone>(514) 961-0249</CompanyPhone>
  <CompanyFax/>
  <CompanyEmail>mohamedh.guelleh@gmail.com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95D094-2457-4D76-9795-4415F1E6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équilibré (conception moderne).dotx</Template>
  <TotalTime>2745</TotalTime>
  <Pages>2</Pages>
  <Words>550</Words>
  <Characters>3030</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Guelleh</dc:creator>
  <cp:keywords>www.linkedin.com/in/codingwiz</cp:keywords>
  <dc:description/>
  <cp:lastModifiedBy>Mohamed Hassan Guelleh</cp:lastModifiedBy>
  <cp:revision>120</cp:revision>
  <dcterms:created xsi:type="dcterms:W3CDTF">2018-09-22T18:25:00Z</dcterms:created>
  <dcterms:modified xsi:type="dcterms:W3CDTF">2019-03-23T18:15:00Z</dcterms:modified>
  <cp:category>Guelleh</cp:category>
  <cp:contentStatus>www.codingwiz.tk</cp:contentStatus>
</cp:coreProperties>
</file>